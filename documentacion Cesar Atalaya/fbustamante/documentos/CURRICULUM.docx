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1A3F" w:rsidRPr="00C3673C" w:rsidRDefault="00A51A3F" w:rsidP="00C3673C">
      <w:pPr>
        <w:pStyle w:val="Descripcin"/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06"/>
        <w:gridCol w:w="2558"/>
      </w:tblGrid>
      <w:tr w:rsidR="00A51A3F">
        <w:trPr>
          <w:jc w:val="right"/>
        </w:trPr>
        <w:tc>
          <w:tcPr>
            <w:tcW w:w="1906" w:type="dxa"/>
          </w:tcPr>
          <w:p w:rsidR="00A51A3F" w:rsidRPr="00564D2A" w:rsidRDefault="00A51A3F">
            <w:pPr>
              <w:pStyle w:val="Direccin2"/>
              <w:rPr>
                <w:b/>
              </w:rPr>
            </w:pPr>
            <w:r w:rsidRPr="00564D2A">
              <w:rPr>
                <w:b/>
              </w:rPr>
              <w:t>Jr Manuel Mattos 561 Urb. San German Distrito San Martin de Porres</w:t>
            </w:r>
          </w:p>
        </w:tc>
        <w:tc>
          <w:tcPr>
            <w:tcW w:w="2558" w:type="dxa"/>
          </w:tcPr>
          <w:p w:rsidR="00A51A3F" w:rsidRPr="00564D2A" w:rsidRDefault="001C0F9B">
            <w:pPr>
              <w:pStyle w:val="Direccin1"/>
              <w:rPr>
                <w:b/>
              </w:rPr>
            </w:pPr>
            <w:r w:rsidRPr="00564D2A">
              <w:rPr>
                <w:b/>
              </w:rPr>
              <w:t xml:space="preserve">Teléfono  </w:t>
            </w:r>
            <w:r w:rsidR="00D33535">
              <w:rPr>
                <w:b/>
              </w:rPr>
              <w:t>924821224</w:t>
            </w:r>
            <w:r w:rsidR="00C550BD">
              <w:rPr>
                <w:b/>
              </w:rPr>
              <w:t xml:space="preserve"> - </w:t>
            </w:r>
            <w:r w:rsidR="00C96C6A">
              <w:rPr>
                <w:b/>
              </w:rPr>
              <w:t>934275429</w:t>
            </w:r>
          </w:p>
          <w:p w:rsidR="00A51A3F" w:rsidRPr="00564D2A" w:rsidRDefault="00A51A3F">
            <w:pPr>
              <w:pStyle w:val="Direccin1"/>
              <w:rPr>
                <w:b/>
              </w:rPr>
            </w:pPr>
            <w:r w:rsidRPr="00564D2A">
              <w:rPr>
                <w:b/>
              </w:rPr>
              <w:t xml:space="preserve">Correo electrónico </w:t>
            </w:r>
          </w:p>
          <w:p w:rsidR="00A51A3F" w:rsidRPr="00564D2A" w:rsidRDefault="000B09E2" w:rsidP="00D33535">
            <w:pPr>
              <w:pStyle w:val="Direccin1"/>
              <w:rPr>
                <w:b/>
                <w:szCs w:val="14"/>
              </w:rPr>
            </w:pPr>
            <w:hyperlink r:id="rId5" w:history="1">
              <w:r w:rsidR="00D33535" w:rsidRPr="00E53025">
                <w:rPr>
                  <w:rStyle w:val="Hipervnculo"/>
                  <w:b/>
                  <w:szCs w:val="14"/>
                </w:rPr>
                <w:t>fbustamanteg23@HOTMAIL.COM</w:t>
              </w:r>
            </w:hyperlink>
          </w:p>
        </w:tc>
      </w:tr>
    </w:tbl>
    <w:p w:rsidR="00A51A3F" w:rsidRDefault="00586CF4">
      <w:pPr>
        <w:pStyle w:val="Nombre"/>
      </w:pPr>
      <w:r>
        <w:rPr>
          <w:noProof/>
          <w:lang w:eastAsia="es-PE"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-47625</wp:posOffset>
            </wp:positionH>
            <wp:positionV relativeFrom="paragraph">
              <wp:posOffset>20320</wp:posOffset>
            </wp:positionV>
            <wp:extent cx="904240" cy="1028700"/>
            <wp:effectExtent l="0" t="0" r="0" b="0"/>
            <wp:wrapSquare wrapText="bothSides"/>
            <wp:docPr id="20" name="Imagen 20" descr="escanear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escanear000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24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1A3F">
        <w:t>FERNANDO BUSTAMANTE GUERRERO</w:t>
      </w:r>
    </w:p>
    <w:tbl>
      <w:tblPr>
        <w:tblW w:w="11341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2"/>
        <w:gridCol w:w="9639"/>
      </w:tblGrid>
      <w:tr w:rsidR="00C50F63" w:rsidTr="00137AA6">
        <w:tc>
          <w:tcPr>
            <w:tcW w:w="1702" w:type="dxa"/>
          </w:tcPr>
          <w:p w:rsidR="00C50F63" w:rsidRDefault="00C50F63">
            <w:pPr>
              <w:pStyle w:val="Ttulodeseccin"/>
            </w:pPr>
            <w:r>
              <w:t>Información personal</w:t>
            </w:r>
          </w:p>
          <w:p w:rsidR="00C50F63" w:rsidRDefault="00C50F63">
            <w:pPr>
              <w:pStyle w:val="Ttulodeseccin"/>
            </w:pPr>
          </w:p>
        </w:tc>
        <w:tc>
          <w:tcPr>
            <w:tcW w:w="9639" w:type="dxa"/>
          </w:tcPr>
          <w:p w:rsidR="00C50F63" w:rsidRDefault="00C50F63">
            <w:pPr>
              <w:pStyle w:val="Logro"/>
            </w:pPr>
            <w:r>
              <w:t>Estado civil: Soltero</w:t>
            </w:r>
          </w:p>
          <w:p w:rsidR="00C50F63" w:rsidRDefault="00C50F63">
            <w:pPr>
              <w:pStyle w:val="Logro"/>
            </w:pPr>
            <w:r>
              <w:t>Nacionalidad: Peruano</w:t>
            </w:r>
          </w:p>
          <w:p w:rsidR="00C50F63" w:rsidRDefault="00D33535">
            <w:pPr>
              <w:pStyle w:val="Logro"/>
            </w:pPr>
            <w:r>
              <w:t>Edad: 38</w:t>
            </w:r>
            <w:r w:rsidR="00C50F63">
              <w:t xml:space="preserve"> años</w:t>
            </w:r>
          </w:p>
          <w:p w:rsidR="00C50F63" w:rsidRDefault="00C50F63">
            <w:pPr>
              <w:pStyle w:val="Logro"/>
            </w:pPr>
            <w:r>
              <w:t>Lugar de nacimiento: Lima</w:t>
            </w:r>
          </w:p>
          <w:p w:rsidR="00C50F63" w:rsidRDefault="00C50F63">
            <w:pPr>
              <w:pStyle w:val="Logro"/>
            </w:pPr>
            <w:r>
              <w:t>L.E : 40204043</w:t>
            </w:r>
          </w:p>
        </w:tc>
      </w:tr>
      <w:tr w:rsidR="00C50F63" w:rsidTr="00137AA6">
        <w:tc>
          <w:tcPr>
            <w:tcW w:w="1702" w:type="dxa"/>
          </w:tcPr>
          <w:p w:rsidR="00C50F63" w:rsidRDefault="00C50F63">
            <w:pPr>
              <w:pStyle w:val="Ttulodeseccin"/>
            </w:pPr>
            <w:r>
              <w:t>Educación</w:t>
            </w:r>
          </w:p>
        </w:tc>
        <w:tc>
          <w:tcPr>
            <w:tcW w:w="9639" w:type="dxa"/>
          </w:tcPr>
          <w:p w:rsidR="00C50F63" w:rsidRPr="00D7684D" w:rsidRDefault="00C50F63" w:rsidP="00D7684D">
            <w:pPr>
              <w:pStyle w:val="Organizacin"/>
            </w:pPr>
            <w:r w:rsidRPr="00D7684D">
              <w:t>Primaria</w:t>
            </w:r>
          </w:p>
          <w:p w:rsidR="00C50F63" w:rsidRPr="004A747D" w:rsidRDefault="00C50F63" w:rsidP="00D7684D">
            <w:pPr>
              <w:pStyle w:val="Organizacin"/>
            </w:pPr>
            <w:r w:rsidRPr="004A747D">
              <w:t xml:space="preserve">1985 – 1988        </w:t>
            </w:r>
            <w:r w:rsidR="003412F4">
              <w:t xml:space="preserve">       </w:t>
            </w:r>
            <w:r w:rsidRPr="004A747D">
              <w:t xml:space="preserve">  Colegio Parroquial Sol de Oro – Los Olivos- Lima        </w:t>
            </w:r>
          </w:p>
          <w:p w:rsidR="00C50F63" w:rsidRPr="004A747D" w:rsidRDefault="00C50F63" w:rsidP="00D7684D">
            <w:pPr>
              <w:pStyle w:val="Organizacin"/>
            </w:pPr>
            <w:r w:rsidRPr="004A747D">
              <w:t xml:space="preserve">1989 - 1989         </w:t>
            </w:r>
            <w:r w:rsidR="003412F4">
              <w:t xml:space="preserve">       </w:t>
            </w:r>
            <w:r w:rsidRPr="004A747D">
              <w:t xml:space="preserve">  C.E PNP “Jesús Vera Fernández” – San Germán</w:t>
            </w:r>
          </w:p>
          <w:p w:rsidR="00C50F63" w:rsidRPr="004A747D" w:rsidRDefault="00C50F63">
            <w:pPr>
              <w:rPr>
                <w:bCs/>
              </w:rPr>
            </w:pPr>
            <w:r w:rsidRPr="004A747D">
              <w:t xml:space="preserve">                            </w:t>
            </w:r>
            <w:r w:rsidR="003412F4">
              <w:t xml:space="preserve">      </w:t>
            </w:r>
            <w:r w:rsidRPr="004A747D">
              <w:t xml:space="preserve">    Lima</w:t>
            </w:r>
          </w:p>
          <w:p w:rsidR="00C50F63" w:rsidRDefault="00C50F63" w:rsidP="00D7684D">
            <w:pPr>
              <w:pStyle w:val="Organizacin"/>
            </w:pPr>
            <w:r>
              <w:rPr>
                <w:bCs/>
              </w:rPr>
              <w:t xml:space="preserve"> </w:t>
            </w:r>
            <w:r>
              <w:t>Secundaria</w:t>
            </w:r>
          </w:p>
          <w:p w:rsidR="00C50F63" w:rsidRDefault="00C50F63"/>
          <w:p w:rsidR="00C50F63" w:rsidRDefault="00C50F63">
            <w:r>
              <w:t xml:space="preserve">1991 – 1995         </w:t>
            </w:r>
            <w:r w:rsidR="003412F4">
              <w:t xml:space="preserve">      </w:t>
            </w:r>
            <w:r>
              <w:t xml:space="preserve">   C .E PNP “José </w:t>
            </w:r>
            <w:r w:rsidR="003412F4">
              <w:t>Héctor</w:t>
            </w:r>
            <w:r>
              <w:t xml:space="preserve"> Rodríguez Trogoso” </w:t>
            </w:r>
          </w:p>
          <w:p w:rsidR="00C50F63" w:rsidRDefault="00C50F63">
            <w:r>
              <w:t xml:space="preserve">                              </w:t>
            </w:r>
            <w:r w:rsidR="003412F4">
              <w:t xml:space="preserve">       </w:t>
            </w:r>
            <w:r>
              <w:t xml:space="preserve"> San Germán – Lima</w:t>
            </w:r>
          </w:p>
          <w:p w:rsidR="00C50F63" w:rsidRDefault="00C50F63"/>
          <w:p w:rsidR="00C50F63" w:rsidRDefault="00C50F63">
            <w:pPr>
              <w:pStyle w:val="Logro"/>
              <w:numPr>
                <w:ilvl w:val="0"/>
                <w:numId w:val="0"/>
              </w:numPr>
              <w:rPr>
                <w:b/>
                <w:bCs/>
              </w:rPr>
            </w:pPr>
            <w:r>
              <w:rPr>
                <w:b/>
                <w:bCs/>
              </w:rPr>
              <w:t>Estudios Técnicos</w:t>
            </w:r>
          </w:p>
          <w:p w:rsidR="00C50F63" w:rsidRDefault="00C50F63">
            <w:r>
              <w:t xml:space="preserve">1992 – 1993         </w:t>
            </w:r>
            <w:r w:rsidR="003412F4">
              <w:t xml:space="preserve">       </w:t>
            </w:r>
            <w:r>
              <w:t xml:space="preserve">   I.S.T  CIMAS            </w:t>
            </w:r>
          </w:p>
          <w:p w:rsidR="00C50F63" w:rsidRDefault="00C50F63"/>
          <w:p w:rsidR="00C50F63" w:rsidRDefault="00C50F63"/>
          <w:p w:rsidR="00C50F63" w:rsidRDefault="00C50F63">
            <w:r>
              <w:t xml:space="preserve">1993 – 1995          </w:t>
            </w:r>
            <w:r w:rsidR="003412F4">
              <w:t xml:space="preserve">      </w:t>
            </w:r>
            <w:r>
              <w:t xml:space="preserve">   I.S.T “American Studios” ( Técnico en Computación     </w:t>
            </w:r>
          </w:p>
          <w:p w:rsidR="00C50F63" w:rsidRDefault="00C50F63">
            <w:r>
              <w:t xml:space="preserve">                             </w:t>
            </w:r>
            <w:r w:rsidR="003412F4">
              <w:t xml:space="preserve">      </w:t>
            </w:r>
            <w:r>
              <w:t xml:space="preserve">    e Informática)      </w:t>
            </w:r>
          </w:p>
          <w:p w:rsidR="00C50F63" w:rsidRDefault="00C50F63">
            <w:pPr>
              <w:pStyle w:val="Logro"/>
              <w:numPr>
                <w:ilvl w:val="0"/>
                <w:numId w:val="0"/>
              </w:numPr>
            </w:pPr>
          </w:p>
          <w:p w:rsidR="00C50F63" w:rsidRDefault="00C50F63">
            <w:pPr>
              <w:pStyle w:val="Logro"/>
              <w:numPr>
                <w:ilvl w:val="0"/>
                <w:numId w:val="0"/>
              </w:numPr>
            </w:pPr>
            <w:r>
              <w:t xml:space="preserve">1997 – 2000          </w:t>
            </w:r>
            <w:r w:rsidR="003412F4">
              <w:t xml:space="preserve">        </w:t>
            </w:r>
            <w:r>
              <w:t xml:space="preserve">    I.S.T  “IDAT”  ( Técnico en Computación e Informática)</w:t>
            </w:r>
          </w:p>
          <w:p w:rsidR="00C50F63" w:rsidRDefault="00C50F63">
            <w:pPr>
              <w:pStyle w:val="Logro"/>
              <w:numPr>
                <w:ilvl w:val="0"/>
                <w:numId w:val="0"/>
              </w:numPr>
            </w:pPr>
          </w:p>
          <w:p w:rsidR="00C50F63" w:rsidRDefault="00C50F63">
            <w:pPr>
              <w:pStyle w:val="Logro"/>
              <w:numPr>
                <w:ilvl w:val="0"/>
                <w:numId w:val="0"/>
              </w:numPr>
              <w:rPr>
                <w:b/>
                <w:bCs/>
              </w:rPr>
            </w:pPr>
            <w:r>
              <w:rPr>
                <w:b/>
                <w:bCs/>
              </w:rPr>
              <w:t>Estudios Actuales</w:t>
            </w:r>
          </w:p>
          <w:p w:rsidR="00C50F63" w:rsidRDefault="00C50F63">
            <w:pPr>
              <w:pStyle w:val="Logro"/>
              <w:numPr>
                <w:ilvl w:val="0"/>
                <w:numId w:val="0"/>
              </w:numPr>
              <w:ind w:left="360"/>
            </w:pPr>
            <w:r>
              <w:t xml:space="preserve">2010            </w:t>
            </w:r>
            <w:r w:rsidR="003412F4">
              <w:t xml:space="preserve">        </w:t>
            </w:r>
            <w:r>
              <w:t xml:space="preserve">        </w:t>
            </w:r>
            <w:r w:rsidRPr="00740590">
              <w:rPr>
                <w:b/>
                <w:lang w:val="es-ES"/>
              </w:rPr>
              <w:t>Universidad Privada Señor de Sipan</w:t>
            </w:r>
            <w:r>
              <w:rPr>
                <w:b/>
                <w:lang w:val="es-ES"/>
              </w:rPr>
              <w:t xml:space="preserve"> – UCV -UCH</w:t>
            </w:r>
          </w:p>
          <w:p w:rsidR="00C50F63" w:rsidRPr="00564D2A" w:rsidRDefault="00C50F63" w:rsidP="003412F4">
            <w:pPr>
              <w:pStyle w:val="Logro"/>
              <w:numPr>
                <w:ilvl w:val="0"/>
                <w:numId w:val="0"/>
              </w:numPr>
              <w:rPr>
                <w:b/>
              </w:rPr>
            </w:pPr>
            <w:r w:rsidRPr="00564D2A">
              <w:rPr>
                <w:b/>
              </w:rPr>
              <w:t xml:space="preserve">                            </w:t>
            </w:r>
            <w:r w:rsidR="003412F4">
              <w:rPr>
                <w:b/>
              </w:rPr>
              <w:t xml:space="preserve">          </w:t>
            </w:r>
            <w:r w:rsidRPr="00564D2A">
              <w:rPr>
                <w:b/>
              </w:rPr>
              <w:t xml:space="preserve">      </w:t>
            </w:r>
            <w:r w:rsidR="003412F4" w:rsidRPr="00564D2A">
              <w:rPr>
                <w:b/>
              </w:rPr>
              <w:t>Ingeniería</w:t>
            </w:r>
            <w:r w:rsidRPr="00564D2A">
              <w:rPr>
                <w:b/>
              </w:rPr>
              <w:t xml:space="preserve"> de Sistemas</w:t>
            </w:r>
          </w:p>
        </w:tc>
      </w:tr>
      <w:tr w:rsidR="00C50F63" w:rsidTr="00137AA6">
        <w:trPr>
          <w:trHeight w:val="2400"/>
        </w:trPr>
        <w:tc>
          <w:tcPr>
            <w:tcW w:w="1702" w:type="dxa"/>
            <w:tcBorders>
              <w:bottom w:val="single" w:sz="4" w:space="0" w:color="auto"/>
            </w:tcBorders>
          </w:tcPr>
          <w:p w:rsidR="00C50F63" w:rsidRDefault="00C50F63" w:rsidP="00F25E0D"/>
          <w:p w:rsidR="00C50F63" w:rsidRDefault="00C50F63" w:rsidP="00F25E0D"/>
          <w:p w:rsidR="00C50F63" w:rsidRDefault="00C50F63" w:rsidP="00F25E0D"/>
          <w:p w:rsidR="009A2063" w:rsidRDefault="009A2063" w:rsidP="00F25E0D"/>
          <w:p w:rsidR="009A2063" w:rsidRDefault="009A2063" w:rsidP="00F25E0D">
            <w:r>
              <w:rPr>
                <w:noProof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75136" behindDoc="0" locked="0" layoutInCell="1" allowOverlap="1" wp14:anchorId="00C3D575" wp14:editId="73E090D7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5080</wp:posOffset>
                      </wp:positionV>
                      <wp:extent cx="1009650" cy="542925"/>
                      <wp:effectExtent l="0" t="0" r="0" b="9525"/>
                      <wp:wrapNone/>
                      <wp:docPr id="3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09650" cy="5429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A2063" w:rsidRDefault="009A2063" w:rsidP="009A2063">
                                  <w:pPr>
                                    <w:pStyle w:val="Encabezadodenota"/>
                                    <w:rPr>
                                      <w:rFonts w:ascii="Arial Black" w:hAnsi="Arial Black"/>
                                    </w:rPr>
                                  </w:pPr>
                                  <w:r>
                                    <w:rPr>
                                      <w:rFonts w:ascii="Arial Black" w:hAnsi="Arial Black"/>
                                    </w:rPr>
                                    <w:t>Experiencia Laboral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0C3D57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" o:spid="_x0000_s1026" type="#_x0000_t202" style="position:absolute;margin-left:.1pt;margin-top:.4pt;width:79.5pt;height:42.75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" stroked="f">
                      <v:textbox>
                        <w:txbxContent>
                          <w:p w:rsidR="009A2063" w:rsidRDefault="009A2063" w:rsidP="009A2063">
                            <w:pPr>
                              <w:pStyle w:val="Encabezadodenota"/>
                              <w:rPr>
                                <w:rFonts w:ascii="Arial Black" w:hAnsi="Arial Black"/>
                              </w:rPr>
                            </w:pPr>
                            <w:r>
                              <w:rPr>
                                <w:rFonts w:ascii="Arial Black" w:hAnsi="Arial Black"/>
                              </w:rPr>
                              <w:t>Experiencia Laboral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9A2063" w:rsidRDefault="009A2063" w:rsidP="00F25E0D"/>
          <w:p w:rsidR="009A2063" w:rsidRDefault="009A2063" w:rsidP="00F25E0D"/>
          <w:p w:rsidR="00C50F63" w:rsidRDefault="00C50F63" w:rsidP="00F25E0D"/>
          <w:p w:rsidR="00C50F63" w:rsidRDefault="00C50F63" w:rsidP="00F25E0D"/>
          <w:p w:rsidR="00C50F63" w:rsidRDefault="00C50F63" w:rsidP="00F25E0D"/>
          <w:p w:rsidR="00C50F63" w:rsidRDefault="00C50F63" w:rsidP="00F25E0D"/>
          <w:p w:rsidR="00C50F63" w:rsidRDefault="00C50F63" w:rsidP="00F25E0D"/>
          <w:p w:rsidR="00C50F63" w:rsidRDefault="00C50F63" w:rsidP="00F25E0D"/>
          <w:p w:rsidR="00C50F63" w:rsidRDefault="00C50F63" w:rsidP="00F25E0D"/>
          <w:p w:rsidR="00C50F63" w:rsidRDefault="00C50F63" w:rsidP="00F25E0D"/>
          <w:p w:rsidR="00C50F63" w:rsidRDefault="00C50F63" w:rsidP="00F25E0D"/>
          <w:p w:rsidR="00C50F63" w:rsidRDefault="00C50F63" w:rsidP="00F25E0D"/>
          <w:p w:rsidR="00C50F63" w:rsidRDefault="00C50F63" w:rsidP="00F25E0D"/>
          <w:p w:rsidR="00C50F63" w:rsidRDefault="00C50F63" w:rsidP="00F25E0D"/>
          <w:p w:rsidR="00C50F63" w:rsidRDefault="00C50F63" w:rsidP="00F25E0D"/>
          <w:p w:rsidR="00C50F63" w:rsidRDefault="00C50F63" w:rsidP="00F25E0D">
            <w:pPr>
              <w:rPr>
                <w:rFonts w:ascii="Arial Black" w:hAnsi="Arial Black"/>
              </w:rPr>
            </w:pPr>
          </w:p>
          <w:p w:rsidR="00C50F63" w:rsidRDefault="00C50F63" w:rsidP="00F25E0D">
            <w:pPr>
              <w:rPr>
                <w:rFonts w:ascii="Arial Black" w:hAnsi="Arial Black"/>
              </w:rPr>
            </w:pPr>
          </w:p>
          <w:p w:rsidR="00C50F63" w:rsidRDefault="00C50F63" w:rsidP="00F25E0D">
            <w:pPr>
              <w:rPr>
                <w:rFonts w:ascii="Arial Black" w:hAnsi="Arial Black"/>
              </w:rPr>
            </w:pPr>
          </w:p>
          <w:p w:rsidR="00C50F63" w:rsidRDefault="00C50F63" w:rsidP="00F25E0D">
            <w:pPr>
              <w:rPr>
                <w:rFonts w:ascii="Arial Black" w:hAnsi="Arial Black"/>
              </w:rPr>
            </w:pPr>
          </w:p>
          <w:p w:rsidR="00C50F63" w:rsidRDefault="00C50F63" w:rsidP="00F25E0D">
            <w:pPr>
              <w:rPr>
                <w:rFonts w:ascii="Arial Black" w:hAnsi="Arial Black"/>
              </w:rPr>
            </w:pPr>
          </w:p>
          <w:p w:rsidR="00C50F63" w:rsidRDefault="00C50F63" w:rsidP="00F25E0D">
            <w:pPr>
              <w:rPr>
                <w:rFonts w:ascii="Arial Black" w:hAnsi="Arial Black"/>
              </w:rPr>
            </w:pPr>
          </w:p>
          <w:p w:rsidR="00C50F63" w:rsidRDefault="00C50F63" w:rsidP="00F25E0D">
            <w:pPr>
              <w:rPr>
                <w:rFonts w:ascii="Arial Black" w:hAnsi="Arial Black"/>
              </w:rPr>
            </w:pPr>
          </w:p>
          <w:p w:rsidR="00C50F63" w:rsidRDefault="00C50F63" w:rsidP="00F25E0D">
            <w:pPr>
              <w:rPr>
                <w:rFonts w:ascii="Arial Black" w:hAnsi="Arial Black"/>
              </w:rPr>
            </w:pPr>
          </w:p>
          <w:p w:rsidR="00C50F63" w:rsidRDefault="00C50F63" w:rsidP="00F25E0D">
            <w:pPr>
              <w:rPr>
                <w:rFonts w:ascii="Arial Black" w:hAnsi="Arial Black"/>
              </w:rPr>
            </w:pPr>
          </w:p>
          <w:p w:rsidR="00C50F63" w:rsidRDefault="00C50F63" w:rsidP="00F25E0D">
            <w:pPr>
              <w:rPr>
                <w:rFonts w:ascii="Arial Black" w:hAnsi="Arial Black"/>
              </w:rPr>
            </w:pPr>
          </w:p>
          <w:p w:rsidR="00C50F63" w:rsidRDefault="00C50F63" w:rsidP="00F25E0D">
            <w:pPr>
              <w:rPr>
                <w:rFonts w:ascii="Arial Black" w:hAnsi="Arial Black"/>
              </w:rPr>
            </w:pPr>
          </w:p>
          <w:p w:rsidR="00C50F63" w:rsidRDefault="00C50F63" w:rsidP="00F25E0D">
            <w:pPr>
              <w:rPr>
                <w:rFonts w:ascii="Arial Black" w:hAnsi="Arial Black"/>
              </w:rPr>
            </w:pPr>
          </w:p>
          <w:p w:rsidR="00C50F63" w:rsidRDefault="00C50F63" w:rsidP="00F25E0D">
            <w:pPr>
              <w:rPr>
                <w:rFonts w:ascii="Arial Black" w:hAnsi="Arial Black"/>
              </w:rPr>
            </w:pPr>
          </w:p>
          <w:p w:rsidR="00C50F63" w:rsidRDefault="00C50F63" w:rsidP="00F25E0D">
            <w:pPr>
              <w:rPr>
                <w:rFonts w:ascii="Arial Black" w:hAnsi="Arial Black"/>
              </w:rPr>
            </w:pPr>
          </w:p>
          <w:p w:rsidR="00C50F63" w:rsidRDefault="00C50F63" w:rsidP="00F25E0D">
            <w:pPr>
              <w:rPr>
                <w:rFonts w:ascii="Arial Black" w:hAnsi="Arial Black"/>
              </w:rPr>
            </w:pPr>
          </w:p>
          <w:p w:rsidR="00C50F63" w:rsidRDefault="00C50F63" w:rsidP="00F25E0D">
            <w:pPr>
              <w:rPr>
                <w:rFonts w:ascii="Arial Black" w:hAnsi="Arial Black"/>
              </w:rPr>
            </w:pPr>
          </w:p>
          <w:p w:rsidR="00086616" w:rsidRDefault="00086616" w:rsidP="00F25E0D">
            <w:pPr>
              <w:rPr>
                <w:rFonts w:ascii="Arial Black" w:hAnsi="Arial Black"/>
              </w:rPr>
            </w:pPr>
          </w:p>
          <w:p w:rsidR="00086616" w:rsidRDefault="00086616" w:rsidP="00F25E0D">
            <w:pPr>
              <w:rPr>
                <w:rFonts w:ascii="Arial Black" w:hAnsi="Arial Black"/>
              </w:rPr>
            </w:pPr>
          </w:p>
          <w:p w:rsidR="00086616" w:rsidRDefault="00086616" w:rsidP="00F25E0D">
            <w:pPr>
              <w:rPr>
                <w:rFonts w:ascii="Arial Black" w:hAnsi="Arial Black"/>
              </w:rPr>
            </w:pPr>
          </w:p>
          <w:p w:rsidR="00086616" w:rsidRDefault="00086616" w:rsidP="00F25E0D">
            <w:pPr>
              <w:rPr>
                <w:rFonts w:ascii="Arial Black" w:hAnsi="Arial Black"/>
              </w:rPr>
            </w:pPr>
          </w:p>
          <w:p w:rsidR="00086616" w:rsidRDefault="00086616" w:rsidP="00F25E0D">
            <w:pPr>
              <w:rPr>
                <w:rFonts w:ascii="Arial Black" w:hAnsi="Arial Black"/>
              </w:rPr>
            </w:pPr>
          </w:p>
          <w:p w:rsidR="00086616" w:rsidRDefault="00086616" w:rsidP="00F25E0D">
            <w:pPr>
              <w:rPr>
                <w:rFonts w:ascii="Arial Black" w:hAnsi="Arial Black"/>
              </w:rPr>
            </w:pPr>
          </w:p>
          <w:p w:rsidR="00086616" w:rsidRDefault="00086616" w:rsidP="00F25E0D">
            <w:pPr>
              <w:rPr>
                <w:rFonts w:ascii="Arial Black" w:hAnsi="Arial Black"/>
              </w:rPr>
            </w:pPr>
          </w:p>
          <w:p w:rsidR="00086616" w:rsidRDefault="00086616" w:rsidP="00F25E0D">
            <w:pPr>
              <w:rPr>
                <w:rFonts w:ascii="Arial Black" w:hAnsi="Arial Black"/>
              </w:rPr>
            </w:pPr>
          </w:p>
          <w:p w:rsidR="00086616" w:rsidRDefault="00086616" w:rsidP="00F25E0D">
            <w:pPr>
              <w:rPr>
                <w:rFonts w:ascii="Arial Black" w:hAnsi="Arial Black"/>
              </w:rPr>
            </w:pPr>
          </w:p>
          <w:p w:rsidR="00086616" w:rsidRDefault="00086616" w:rsidP="00F25E0D">
            <w:pPr>
              <w:rPr>
                <w:rFonts w:ascii="Arial Black" w:hAnsi="Arial Black"/>
              </w:rPr>
            </w:pPr>
          </w:p>
          <w:p w:rsidR="00086616" w:rsidRDefault="00086616" w:rsidP="00F25E0D">
            <w:pPr>
              <w:rPr>
                <w:rFonts w:ascii="Arial Black" w:hAnsi="Arial Black"/>
              </w:rPr>
            </w:pPr>
          </w:p>
          <w:p w:rsidR="00086616" w:rsidRDefault="00086616" w:rsidP="00F25E0D">
            <w:pPr>
              <w:rPr>
                <w:rFonts w:ascii="Arial Black" w:hAnsi="Arial Black"/>
              </w:rPr>
            </w:pPr>
          </w:p>
          <w:p w:rsidR="00086616" w:rsidRDefault="00086616" w:rsidP="00F25E0D">
            <w:pPr>
              <w:rPr>
                <w:rFonts w:ascii="Arial Black" w:hAnsi="Arial Black"/>
              </w:rPr>
            </w:pPr>
          </w:p>
          <w:p w:rsidR="00086616" w:rsidRDefault="00086616" w:rsidP="00F25E0D">
            <w:pPr>
              <w:rPr>
                <w:rFonts w:ascii="Arial Black" w:hAnsi="Arial Black"/>
              </w:rPr>
            </w:pPr>
          </w:p>
          <w:p w:rsidR="00086616" w:rsidRDefault="00086616" w:rsidP="00F25E0D">
            <w:pPr>
              <w:rPr>
                <w:rFonts w:ascii="Arial Black" w:hAnsi="Arial Black"/>
              </w:rPr>
            </w:pPr>
          </w:p>
          <w:p w:rsidR="00086616" w:rsidRDefault="00086616" w:rsidP="00F25E0D">
            <w:pPr>
              <w:rPr>
                <w:rFonts w:ascii="Arial Black" w:hAnsi="Arial Black"/>
              </w:rPr>
            </w:pPr>
          </w:p>
          <w:p w:rsidR="00086616" w:rsidRDefault="00086616" w:rsidP="00F25E0D">
            <w:pPr>
              <w:rPr>
                <w:rFonts w:ascii="Arial Black" w:hAnsi="Arial Black"/>
              </w:rPr>
            </w:pPr>
          </w:p>
          <w:p w:rsidR="00086616" w:rsidRDefault="00086616" w:rsidP="00F25E0D">
            <w:pPr>
              <w:rPr>
                <w:rFonts w:ascii="Arial Black" w:hAnsi="Arial Black"/>
              </w:rPr>
            </w:pPr>
          </w:p>
          <w:p w:rsidR="00086616" w:rsidRDefault="00086616" w:rsidP="00F25E0D">
            <w:pPr>
              <w:rPr>
                <w:rFonts w:ascii="Arial Black" w:hAnsi="Arial Black"/>
              </w:rPr>
            </w:pPr>
          </w:p>
          <w:p w:rsidR="00086616" w:rsidRDefault="00086616" w:rsidP="00F25E0D">
            <w:pPr>
              <w:rPr>
                <w:rFonts w:ascii="Arial Black" w:hAnsi="Arial Black"/>
              </w:rPr>
            </w:pPr>
          </w:p>
          <w:p w:rsidR="00086616" w:rsidRDefault="00086616" w:rsidP="00F25E0D">
            <w:pPr>
              <w:rPr>
                <w:rFonts w:ascii="Arial Black" w:hAnsi="Arial Black"/>
              </w:rPr>
            </w:pPr>
          </w:p>
          <w:p w:rsidR="00086616" w:rsidRDefault="00086616" w:rsidP="00F25E0D">
            <w:pPr>
              <w:rPr>
                <w:rFonts w:ascii="Arial Black" w:hAnsi="Arial Black"/>
              </w:rPr>
            </w:pPr>
          </w:p>
          <w:p w:rsidR="00086616" w:rsidRDefault="00086616" w:rsidP="00F25E0D">
            <w:pPr>
              <w:rPr>
                <w:rFonts w:ascii="Arial Black" w:hAnsi="Arial Black"/>
              </w:rPr>
            </w:pPr>
          </w:p>
          <w:p w:rsidR="00D719BD" w:rsidRDefault="00D719BD" w:rsidP="00D719BD">
            <w:pPr>
              <w:rPr>
                <w:rFonts w:ascii="Arial Black" w:hAnsi="Arial Black"/>
              </w:rPr>
            </w:pPr>
          </w:p>
          <w:p w:rsidR="00C50F63" w:rsidRPr="00F25E0D" w:rsidRDefault="00C42BC4" w:rsidP="00D719BD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br/>
            </w:r>
            <w:r w:rsidR="00C50F63">
              <w:rPr>
                <w:noProof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70016" behindDoc="0" locked="0" layoutInCell="1" allowOverlap="1" wp14:anchorId="47141621" wp14:editId="68A1B91E">
                      <wp:simplePos x="0" y="0"/>
                      <wp:positionH relativeFrom="column">
                        <wp:posOffset>52070</wp:posOffset>
                      </wp:positionH>
                      <wp:positionV relativeFrom="paragraph">
                        <wp:posOffset>512445</wp:posOffset>
                      </wp:positionV>
                      <wp:extent cx="952500" cy="342900"/>
                      <wp:effectExtent l="0" t="0" r="0" b="3175"/>
                      <wp:wrapNone/>
                      <wp:docPr id="2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52500" cy="342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50F63" w:rsidRDefault="00C50F63">
                                  <w:pPr>
                                    <w:pStyle w:val="Encabezadodenota"/>
                                    <w:rPr>
                                      <w:rFonts w:ascii="Arial Black" w:hAnsi="Arial Black"/>
                                    </w:rPr>
                                  </w:pPr>
                                  <w:r>
                                    <w:rPr>
                                      <w:rFonts w:ascii="Arial Black" w:hAnsi="Arial Black"/>
                                    </w:rPr>
                                    <w:t>Cursos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141621" id="_x0000_s1027" type="#_x0000_t202" style="position:absolute;margin-left:4.1pt;margin-top:40.35pt;width:75pt;height:27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" stroked="f">
                      <v:textbox>
                        <w:txbxContent>
                          <w:p w:rsidR="00C50F63" w:rsidRDefault="00C50F63">
                            <w:pPr>
                              <w:pStyle w:val="Encabezadodenota"/>
                              <w:rPr>
                                <w:rFonts w:ascii="Arial Black" w:hAnsi="Arial Black"/>
                              </w:rPr>
                            </w:pPr>
                            <w:r>
                              <w:rPr>
                                <w:rFonts w:ascii="Arial Black" w:hAnsi="Arial Black"/>
                              </w:rPr>
                              <w:t>Cursos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639" w:type="dxa"/>
            <w:tcBorders>
              <w:bottom w:val="single" w:sz="4" w:space="0" w:color="auto"/>
            </w:tcBorders>
          </w:tcPr>
          <w:p w:rsidR="00804D10" w:rsidRDefault="00804D10" w:rsidP="00D77453"/>
          <w:tbl>
            <w:tblPr>
              <w:tblStyle w:val="Tablaconcuadrcula"/>
              <w:tblW w:w="9422" w:type="dxa"/>
              <w:tblLayout w:type="fixed"/>
              <w:tblLook w:val="04A0" w:firstRow="1" w:lastRow="0" w:firstColumn="1" w:lastColumn="0" w:noHBand="0" w:noVBand="1"/>
            </w:tblPr>
            <w:tblGrid>
              <w:gridCol w:w="1909"/>
              <w:gridCol w:w="3261"/>
              <w:gridCol w:w="1842"/>
              <w:gridCol w:w="2410"/>
            </w:tblGrid>
            <w:tr w:rsidR="00804D10" w:rsidTr="000B09E2">
              <w:tc>
                <w:tcPr>
                  <w:tcW w:w="1909" w:type="dxa"/>
                  <w:shd w:val="clear" w:color="auto" w:fill="EEECE1" w:themeFill="background2"/>
                </w:tcPr>
                <w:p w:rsidR="00804D10" w:rsidRPr="00804D10" w:rsidRDefault="00804D10" w:rsidP="00804D10">
                  <w:pPr>
                    <w:jc w:val="center"/>
                    <w:rPr>
                      <w:b/>
                    </w:rPr>
                  </w:pPr>
                  <w:r w:rsidRPr="00804D10">
                    <w:rPr>
                      <w:b/>
                    </w:rPr>
                    <w:t>Fecha</w:t>
                  </w:r>
                </w:p>
              </w:tc>
              <w:tc>
                <w:tcPr>
                  <w:tcW w:w="3261" w:type="dxa"/>
                  <w:shd w:val="clear" w:color="auto" w:fill="EEECE1" w:themeFill="background2"/>
                </w:tcPr>
                <w:p w:rsidR="00804D10" w:rsidRPr="00804D10" w:rsidRDefault="00804D10" w:rsidP="00804D10">
                  <w:pPr>
                    <w:jc w:val="center"/>
                    <w:rPr>
                      <w:b/>
                    </w:rPr>
                  </w:pPr>
                  <w:r w:rsidRPr="00804D10">
                    <w:rPr>
                      <w:b/>
                    </w:rPr>
                    <w:t>Institución</w:t>
                  </w:r>
                </w:p>
              </w:tc>
              <w:tc>
                <w:tcPr>
                  <w:tcW w:w="1842" w:type="dxa"/>
                  <w:shd w:val="clear" w:color="auto" w:fill="EEECE1" w:themeFill="background2"/>
                </w:tcPr>
                <w:p w:rsidR="00804D10" w:rsidRPr="00804D10" w:rsidRDefault="00804D10" w:rsidP="00804D10">
                  <w:pPr>
                    <w:jc w:val="center"/>
                    <w:rPr>
                      <w:b/>
                    </w:rPr>
                  </w:pPr>
                  <w:r w:rsidRPr="00804D10">
                    <w:rPr>
                      <w:b/>
                    </w:rPr>
                    <w:t>Cargo</w:t>
                  </w:r>
                </w:p>
              </w:tc>
              <w:tc>
                <w:tcPr>
                  <w:tcW w:w="2410" w:type="dxa"/>
                  <w:shd w:val="clear" w:color="auto" w:fill="EEECE1" w:themeFill="background2"/>
                </w:tcPr>
                <w:p w:rsidR="00804D10" w:rsidRPr="00804D10" w:rsidRDefault="00804D10" w:rsidP="00804D10">
                  <w:pPr>
                    <w:jc w:val="center"/>
                    <w:rPr>
                      <w:b/>
                    </w:rPr>
                  </w:pPr>
                  <w:r w:rsidRPr="00804D10">
                    <w:rPr>
                      <w:b/>
                    </w:rPr>
                    <w:t>Logro</w:t>
                  </w:r>
                </w:p>
              </w:tc>
            </w:tr>
            <w:tr w:rsidR="00804D10" w:rsidTr="000B09E2">
              <w:tc>
                <w:tcPr>
                  <w:tcW w:w="1909" w:type="dxa"/>
                </w:tcPr>
                <w:p w:rsidR="00804D10" w:rsidRPr="00C42BC4" w:rsidRDefault="00804D10" w:rsidP="00804D10">
                  <w:pPr>
                    <w:jc w:val="center"/>
                    <w:rPr>
                      <w:b/>
                    </w:rPr>
                  </w:pPr>
                  <w:r w:rsidRPr="00C42BC4">
                    <w:rPr>
                      <w:b/>
                    </w:rPr>
                    <w:t>1995</w:t>
                  </w:r>
                </w:p>
              </w:tc>
              <w:tc>
                <w:tcPr>
                  <w:tcW w:w="3261" w:type="dxa"/>
                </w:tcPr>
                <w:p w:rsidR="00804D10" w:rsidRDefault="00804D10" w:rsidP="00804D10">
                  <w:pPr>
                    <w:jc w:val="center"/>
                  </w:pPr>
                  <w:r w:rsidRPr="009A2063">
                    <w:t>Centro Educativo los Pinos  Trujillo (Centro de Computo)</w:t>
                  </w:r>
                </w:p>
              </w:tc>
              <w:tc>
                <w:tcPr>
                  <w:tcW w:w="1842" w:type="dxa"/>
                </w:tcPr>
                <w:p w:rsidR="00804D10" w:rsidRDefault="00804D10" w:rsidP="00804D10">
                  <w:pPr>
                    <w:jc w:val="center"/>
                  </w:pPr>
                  <w:r w:rsidRPr="00804D10">
                    <w:rPr>
                      <w:b/>
                    </w:rPr>
                    <w:t>Practicante</w:t>
                  </w:r>
                </w:p>
              </w:tc>
              <w:tc>
                <w:tcPr>
                  <w:tcW w:w="2410" w:type="dxa"/>
                </w:tcPr>
                <w:p w:rsidR="00804D10" w:rsidRDefault="00804D10" w:rsidP="00804D10">
                  <w:pPr>
                    <w:jc w:val="center"/>
                  </w:pPr>
                </w:p>
                <w:p w:rsidR="00804D10" w:rsidRDefault="00804D10" w:rsidP="00804D10">
                  <w:pPr>
                    <w:jc w:val="center"/>
                  </w:pPr>
                </w:p>
              </w:tc>
            </w:tr>
            <w:tr w:rsidR="00804D10" w:rsidTr="000B09E2">
              <w:tc>
                <w:tcPr>
                  <w:tcW w:w="1909" w:type="dxa"/>
                </w:tcPr>
                <w:p w:rsidR="00804D10" w:rsidRPr="00C42BC4" w:rsidRDefault="00804D10" w:rsidP="00804D10">
                  <w:pPr>
                    <w:jc w:val="center"/>
                    <w:rPr>
                      <w:b/>
                    </w:rPr>
                  </w:pPr>
                  <w:r w:rsidRPr="00C42BC4">
                    <w:rPr>
                      <w:b/>
                    </w:rPr>
                    <w:t>1996</w:t>
                  </w:r>
                </w:p>
              </w:tc>
              <w:tc>
                <w:tcPr>
                  <w:tcW w:w="3261" w:type="dxa"/>
                </w:tcPr>
                <w:p w:rsidR="00804D10" w:rsidRDefault="00804D10" w:rsidP="00804D10">
                  <w:pPr>
                    <w:jc w:val="center"/>
                  </w:pPr>
                  <w:r w:rsidRPr="009A2063">
                    <w:t>Instituto Superior</w:t>
                  </w:r>
                </w:p>
                <w:p w:rsidR="00804D10" w:rsidRDefault="00804D10" w:rsidP="00804D10">
                  <w:pPr>
                    <w:jc w:val="center"/>
                  </w:pPr>
                  <w:r w:rsidRPr="009A2063">
                    <w:t xml:space="preserve">Tecnológico  </w:t>
                  </w:r>
                  <w:r>
                    <w:t>Te</w:t>
                  </w:r>
                  <w:r w:rsidRPr="009A2063">
                    <w:t>lectrosup</w:t>
                  </w:r>
                </w:p>
              </w:tc>
              <w:tc>
                <w:tcPr>
                  <w:tcW w:w="1842" w:type="dxa"/>
                </w:tcPr>
                <w:p w:rsidR="00804D10" w:rsidRDefault="00804D10" w:rsidP="00804D10">
                  <w:pPr>
                    <w:jc w:val="center"/>
                  </w:pPr>
                  <w:r w:rsidRPr="00804D10">
                    <w:rPr>
                      <w:b/>
                    </w:rPr>
                    <w:t>Practicante</w:t>
                  </w:r>
                </w:p>
              </w:tc>
              <w:tc>
                <w:tcPr>
                  <w:tcW w:w="2410" w:type="dxa"/>
                </w:tcPr>
                <w:p w:rsidR="00804D10" w:rsidRDefault="00804D10" w:rsidP="00804D10">
                  <w:pPr>
                    <w:jc w:val="center"/>
                  </w:pPr>
                </w:p>
              </w:tc>
            </w:tr>
            <w:tr w:rsidR="00804D10" w:rsidTr="000B09E2">
              <w:tc>
                <w:tcPr>
                  <w:tcW w:w="1909" w:type="dxa"/>
                </w:tcPr>
                <w:p w:rsidR="00804D10" w:rsidRPr="00C42BC4" w:rsidRDefault="00804D10" w:rsidP="00804D10">
                  <w:pPr>
                    <w:jc w:val="center"/>
                    <w:rPr>
                      <w:b/>
                    </w:rPr>
                  </w:pPr>
                  <w:r w:rsidRPr="00C42BC4">
                    <w:rPr>
                      <w:b/>
                    </w:rPr>
                    <w:t>2002</w:t>
                  </w:r>
                </w:p>
              </w:tc>
              <w:tc>
                <w:tcPr>
                  <w:tcW w:w="3261" w:type="dxa"/>
                </w:tcPr>
                <w:p w:rsidR="00804D10" w:rsidRDefault="00804D10" w:rsidP="00804D10">
                  <w:pPr>
                    <w:jc w:val="center"/>
                  </w:pPr>
                  <w:r>
                    <w:t>Centro de Capacitación</w:t>
                  </w:r>
                </w:p>
                <w:p w:rsidR="00804D10" w:rsidRDefault="00804D10" w:rsidP="00804D10">
                  <w:pPr>
                    <w:jc w:val="center"/>
                  </w:pPr>
                  <w:r>
                    <w:t>San Marcos</w:t>
                  </w:r>
                </w:p>
                <w:p w:rsidR="00804D10" w:rsidRDefault="00804D10" w:rsidP="00804D10">
                  <w:pPr>
                    <w:ind w:right="-391"/>
                    <w:jc w:val="center"/>
                  </w:pPr>
                  <w:r>
                    <w:t>Computación e informática</w:t>
                  </w:r>
                </w:p>
              </w:tc>
              <w:tc>
                <w:tcPr>
                  <w:tcW w:w="1842" w:type="dxa"/>
                </w:tcPr>
                <w:p w:rsidR="00804D10" w:rsidRDefault="00804D10" w:rsidP="00804D10">
                  <w:pPr>
                    <w:jc w:val="center"/>
                  </w:pPr>
                  <w:r w:rsidRPr="00804D10">
                    <w:rPr>
                      <w:b/>
                    </w:rPr>
                    <w:t>Docente</w:t>
                  </w:r>
                </w:p>
              </w:tc>
              <w:tc>
                <w:tcPr>
                  <w:tcW w:w="2410" w:type="dxa"/>
                </w:tcPr>
                <w:p w:rsidR="00804D10" w:rsidRDefault="00804D10" w:rsidP="00804D10">
                  <w:pPr>
                    <w:jc w:val="center"/>
                  </w:pPr>
                </w:p>
              </w:tc>
            </w:tr>
            <w:tr w:rsidR="00804D10" w:rsidTr="000B09E2">
              <w:tc>
                <w:tcPr>
                  <w:tcW w:w="1909" w:type="dxa"/>
                </w:tcPr>
                <w:p w:rsidR="00804D10" w:rsidRPr="00C42BC4" w:rsidRDefault="00804D10" w:rsidP="00804D10">
                  <w:pPr>
                    <w:jc w:val="center"/>
                    <w:rPr>
                      <w:b/>
                    </w:rPr>
                  </w:pPr>
                  <w:r w:rsidRPr="00C42BC4">
                    <w:rPr>
                      <w:b/>
                    </w:rPr>
                    <w:t>2002</w:t>
                  </w:r>
                </w:p>
              </w:tc>
              <w:tc>
                <w:tcPr>
                  <w:tcW w:w="3261" w:type="dxa"/>
                </w:tcPr>
                <w:p w:rsidR="00804D10" w:rsidRDefault="00804D10" w:rsidP="00804D10">
                  <w:pPr>
                    <w:jc w:val="center"/>
                  </w:pPr>
                  <w:r>
                    <w:t>I.S.T Computron S.C</w:t>
                  </w:r>
                </w:p>
                <w:p w:rsidR="00804D10" w:rsidRDefault="00804D10" w:rsidP="00804D10">
                  <w:pPr>
                    <w:jc w:val="center"/>
                  </w:pPr>
                  <w:r>
                    <w:t>Computación e Informática</w:t>
                  </w:r>
                </w:p>
                <w:p w:rsidR="00804D10" w:rsidRDefault="00804D10" w:rsidP="00804D10">
                  <w:pPr>
                    <w:jc w:val="center"/>
                  </w:pPr>
                </w:p>
              </w:tc>
              <w:tc>
                <w:tcPr>
                  <w:tcW w:w="1842" w:type="dxa"/>
                </w:tcPr>
                <w:p w:rsidR="00804D10" w:rsidRDefault="00804D10" w:rsidP="00804D10">
                  <w:pPr>
                    <w:jc w:val="center"/>
                  </w:pPr>
                  <w:r w:rsidRPr="00804D10">
                    <w:rPr>
                      <w:b/>
                    </w:rPr>
                    <w:t>Docente</w:t>
                  </w:r>
                </w:p>
              </w:tc>
              <w:tc>
                <w:tcPr>
                  <w:tcW w:w="2410" w:type="dxa"/>
                </w:tcPr>
                <w:p w:rsidR="00804D10" w:rsidRDefault="00804D10" w:rsidP="00804D10">
                  <w:pPr>
                    <w:jc w:val="center"/>
                  </w:pPr>
                </w:p>
              </w:tc>
            </w:tr>
          </w:tbl>
          <w:p w:rsidR="00804D10" w:rsidRDefault="00804D10" w:rsidP="00804D10">
            <w:pPr>
              <w:jc w:val="center"/>
            </w:pPr>
          </w:p>
          <w:p w:rsidR="00804D10" w:rsidRDefault="00804D10" w:rsidP="00804D10">
            <w:pPr>
              <w:jc w:val="center"/>
            </w:pPr>
          </w:p>
          <w:p w:rsidR="00D719BD" w:rsidRDefault="00D719BD" w:rsidP="00804D10">
            <w:pPr>
              <w:jc w:val="center"/>
            </w:pPr>
          </w:p>
          <w:p w:rsidR="00D719BD" w:rsidRDefault="00D719BD" w:rsidP="00804D10">
            <w:pPr>
              <w:jc w:val="center"/>
            </w:pPr>
          </w:p>
          <w:p w:rsidR="00D719BD" w:rsidRDefault="00D719BD" w:rsidP="00804D10">
            <w:pPr>
              <w:jc w:val="center"/>
            </w:pPr>
          </w:p>
          <w:tbl>
            <w:tblPr>
              <w:tblStyle w:val="Tablaconcuadrcula"/>
              <w:tblW w:w="9422" w:type="dxa"/>
              <w:tblLayout w:type="fixed"/>
              <w:tblLook w:val="04A0" w:firstRow="1" w:lastRow="0" w:firstColumn="1" w:lastColumn="0" w:noHBand="0" w:noVBand="1"/>
            </w:tblPr>
            <w:tblGrid>
              <w:gridCol w:w="1909"/>
              <w:gridCol w:w="3261"/>
              <w:gridCol w:w="1875"/>
              <w:gridCol w:w="2377"/>
            </w:tblGrid>
            <w:tr w:rsidR="00804D10" w:rsidTr="000B09E2">
              <w:tc>
                <w:tcPr>
                  <w:tcW w:w="1909" w:type="dxa"/>
                  <w:shd w:val="clear" w:color="auto" w:fill="EEECE1" w:themeFill="background2"/>
                </w:tcPr>
                <w:p w:rsidR="00804D10" w:rsidRPr="00804D10" w:rsidRDefault="00804D10" w:rsidP="00804D10">
                  <w:pPr>
                    <w:jc w:val="center"/>
                    <w:rPr>
                      <w:b/>
                    </w:rPr>
                  </w:pPr>
                  <w:r w:rsidRPr="00804D10">
                    <w:rPr>
                      <w:b/>
                    </w:rPr>
                    <w:t>Fecha</w:t>
                  </w:r>
                </w:p>
              </w:tc>
              <w:tc>
                <w:tcPr>
                  <w:tcW w:w="3261" w:type="dxa"/>
                  <w:shd w:val="clear" w:color="auto" w:fill="EEECE1" w:themeFill="background2"/>
                </w:tcPr>
                <w:p w:rsidR="00804D10" w:rsidRPr="00804D10" w:rsidRDefault="00804D10" w:rsidP="00804D10">
                  <w:pPr>
                    <w:jc w:val="center"/>
                    <w:rPr>
                      <w:b/>
                    </w:rPr>
                  </w:pPr>
                  <w:r w:rsidRPr="00804D10">
                    <w:rPr>
                      <w:b/>
                    </w:rPr>
                    <w:t>Institución</w:t>
                  </w:r>
                </w:p>
              </w:tc>
              <w:tc>
                <w:tcPr>
                  <w:tcW w:w="1875" w:type="dxa"/>
                  <w:shd w:val="clear" w:color="auto" w:fill="EEECE1" w:themeFill="background2"/>
                </w:tcPr>
                <w:p w:rsidR="00804D10" w:rsidRPr="00804D10" w:rsidRDefault="00804D10" w:rsidP="00804D10">
                  <w:pPr>
                    <w:jc w:val="center"/>
                    <w:rPr>
                      <w:b/>
                    </w:rPr>
                  </w:pPr>
                  <w:r w:rsidRPr="00804D10">
                    <w:rPr>
                      <w:b/>
                    </w:rPr>
                    <w:t>Cargo</w:t>
                  </w:r>
                </w:p>
              </w:tc>
              <w:tc>
                <w:tcPr>
                  <w:tcW w:w="2377" w:type="dxa"/>
                  <w:shd w:val="clear" w:color="auto" w:fill="EEECE1" w:themeFill="background2"/>
                </w:tcPr>
                <w:p w:rsidR="00804D10" w:rsidRPr="00804D10" w:rsidRDefault="00804D10" w:rsidP="00804D10">
                  <w:pPr>
                    <w:jc w:val="center"/>
                    <w:rPr>
                      <w:b/>
                    </w:rPr>
                  </w:pPr>
                  <w:r w:rsidRPr="00804D10">
                    <w:rPr>
                      <w:b/>
                    </w:rPr>
                    <w:t>Logro</w:t>
                  </w:r>
                </w:p>
              </w:tc>
            </w:tr>
            <w:tr w:rsidR="00804D10" w:rsidTr="000B09E2">
              <w:tc>
                <w:tcPr>
                  <w:tcW w:w="1909" w:type="dxa"/>
                </w:tcPr>
                <w:p w:rsidR="00804D10" w:rsidRPr="00C42BC4" w:rsidRDefault="00804D10" w:rsidP="00804D10">
                  <w:pPr>
                    <w:jc w:val="center"/>
                    <w:rPr>
                      <w:b/>
                    </w:rPr>
                  </w:pPr>
                  <w:r w:rsidRPr="00C42BC4">
                    <w:rPr>
                      <w:b/>
                    </w:rPr>
                    <w:t>2005</w:t>
                  </w:r>
                </w:p>
              </w:tc>
              <w:tc>
                <w:tcPr>
                  <w:tcW w:w="3261" w:type="dxa"/>
                </w:tcPr>
                <w:p w:rsidR="00804D10" w:rsidRDefault="00804D10" w:rsidP="00804D10">
                  <w:pPr>
                    <w:jc w:val="center"/>
                  </w:pPr>
                  <w:r w:rsidRPr="00086616">
                    <w:t>Desarrollo de Sistema</w:t>
                  </w:r>
                  <w:r>
                    <w:t xml:space="preserve">   Programador      </w:t>
                  </w:r>
                  <w:r w:rsidRPr="00086616">
                    <w:t>de Ventas (Eurolatina)</w:t>
                  </w:r>
                </w:p>
              </w:tc>
              <w:tc>
                <w:tcPr>
                  <w:tcW w:w="1875" w:type="dxa"/>
                </w:tcPr>
                <w:p w:rsidR="00804D10" w:rsidRPr="00804D10" w:rsidRDefault="00804D10" w:rsidP="00804D10">
                  <w:pPr>
                    <w:jc w:val="center"/>
                    <w:rPr>
                      <w:b/>
                    </w:rPr>
                  </w:pPr>
                  <w:r w:rsidRPr="00804D10">
                    <w:rPr>
                      <w:b/>
                    </w:rPr>
                    <w:t>Programador</w:t>
                  </w:r>
                </w:p>
              </w:tc>
              <w:tc>
                <w:tcPr>
                  <w:tcW w:w="2377" w:type="dxa"/>
                </w:tcPr>
                <w:p w:rsidR="00804D10" w:rsidRDefault="00804D10" w:rsidP="00804D10">
                  <w:pPr>
                    <w:jc w:val="center"/>
                  </w:pPr>
                  <w:r>
                    <w:t xml:space="preserve">Sistema desarrollado con vb6.0 y </w:t>
                  </w:r>
                  <w:r w:rsidR="000B09E2">
                    <w:t>SQL</w:t>
                  </w:r>
                </w:p>
                <w:p w:rsidR="00804D10" w:rsidRDefault="00804D10" w:rsidP="00804D10">
                  <w:pPr>
                    <w:jc w:val="center"/>
                  </w:pPr>
                  <w:r>
                    <w:t xml:space="preserve"> Server</w:t>
                  </w:r>
                </w:p>
              </w:tc>
            </w:tr>
            <w:tr w:rsidR="00804D10" w:rsidTr="000B09E2">
              <w:tc>
                <w:tcPr>
                  <w:tcW w:w="1909" w:type="dxa"/>
                </w:tcPr>
                <w:p w:rsidR="00804D10" w:rsidRPr="00C42BC4" w:rsidRDefault="00C42BC4" w:rsidP="00C42BC4">
                  <w:pPr>
                    <w:jc w:val="center"/>
                    <w:rPr>
                      <w:b/>
                    </w:rPr>
                  </w:pPr>
                  <w:r w:rsidRPr="00C42BC4">
                    <w:rPr>
                      <w:b/>
                    </w:rPr>
                    <w:t>2006 – 2007</w:t>
                  </w:r>
                </w:p>
              </w:tc>
              <w:tc>
                <w:tcPr>
                  <w:tcW w:w="3261" w:type="dxa"/>
                </w:tcPr>
                <w:p w:rsidR="00804D10" w:rsidRDefault="00C42BC4" w:rsidP="00C42BC4">
                  <w:r>
                    <w:t xml:space="preserve">Desarrollo de Sistemas  Programador  Control de Ventas(PLC)    Grifo “El Plebeyo”                             </w:t>
                  </w:r>
                </w:p>
              </w:tc>
              <w:tc>
                <w:tcPr>
                  <w:tcW w:w="1875" w:type="dxa"/>
                </w:tcPr>
                <w:p w:rsidR="00804D10" w:rsidRPr="00C42BC4" w:rsidRDefault="00C42BC4" w:rsidP="00C42BC4">
                  <w:pPr>
                    <w:jc w:val="center"/>
                    <w:rPr>
                      <w:b/>
                    </w:rPr>
                  </w:pPr>
                  <w:r w:rsidRPr="00C42BC4">
                    <w:rPr>
                      <w:b/>
                    </w:rPr>
                    <w:t>Programador</w:t>
                  </w:r>
                </w:p>
              </w:tc>
              <w:tc>
                <w:tcPr>
                  <w:tcW w:w="2377" w:type="dxa"/>
                </w:tcPr>
                <w:p w:rsidR="00804D10" w:rsidRDefault="00C42BC4" w:rsidP="00804D10">
                  <w:r>
                    <w:t>Sistema desarrollado en Visual .net</w:t>
                  </w:r>
                  <w:r>
                    <w:t xml:space="preserve"> </w:t>
                  </w:r>
                  <w:r>
                    <w:t xml:space="preserve">2008 con </w:t>
                  </w:r>
                  <w:r w:rsidR="000B09E2">
                    <w:t>SQL</w:t>
                  </w:r>
                  <w:r>
                    <w:t xml:space="preserve"> server</w:t>
                  </w:r>
                </w:p>
              </w:tc>
            </w:tr>
            <w:tr w:rsidR="00804D10" w:rsidTr="000B09E2">
              <w:tc>
                <w:tcPr>
                  <w:tcW w:w="1909" w:type="dxa"/>
                </w:tcPr>
                <w:p w:rsidR="00804D10" w:rsidRPr="00C42BC4" w:rsidRDefault="00C42BC4" w:rsidP="00C42BC4">
                  <w:pPr>
                    <w:jc w:val="center"/>
                    <w:rPr>
                      <w:b/>
                    </w:rPr>
                  </w:pPr>
                  <w:r w:rsidRPr="00C42BC4">
                    <w:rPr>
                      <w:b/>
                    </w:rPr>
                    <w:t>2008</w:t>
                  </w:r>
                </w:p>
              </w:tc>
              <w:tc>
                <w:tcPr>
                  <w:tcW w:w="3261" w:type="dxa"/>
                </w:tcPr>
                <w:p w:rsidR="00804D10" w:rsidRDefault="00C42BC4" w:rsidP="00804D10">
                  <w:pPr>
                    <w:ind w:right="-391"/>
                  </w:pPr>
                  <w:r>
                    <w:t xml:space="preserve">Desarrollo Software  para Tarifador Telefónico     Empresa </w:t>
                  </w:r>
                  <w:r w:rsidR="000B09E2">
                    <w:t>Brocatel</w:t>
                  </w:r>
                </w:p>
              </w:tc>
              <w:tc>
                <w:tcPr>
                  <w:tcW w:w="1875" w:type="dxa"/>
                </w:tcPr>
                <w:p w:rsidR="00804D10" w:rsidRPr="00C42BC4" w:rsidRDefault="00C42BC4" w:rsidP="00C42BC4">
                  <w:pPr>
                    <w:jc w:val="center"/>
                    <w:rPr>
                      <w:b/>
                    </w:rPr>
                  </w:pPr>
                  <w:r w:rsidRPr="00C42BC4">
                    <w:rPr>
                      <w:b/>
                    </w:rPr>
                    <w:t>Programador</w:t>
                  </w:r>
                </w:p>
              </w:tc>
              <w:tc>
                <w:tcPr>
                  <w:tcW w:w="2377" w:type="dxa"/>
                </w:tcPr>
                <w:p w:rsidR="00804D10" w:rsidRDefault="00C42BC4" w:rsidP="00804D10">
                  <w:r>
                    <w:t xml:space="preserve">Sistema desarrollado con vb 6.0    </w:t>
                  </w:r>
                </w:p>
              </w:tc>
            </w:tr>
            <w:tr w:rsidR="00804D10" w:rsidTr="000B09E2">
              <w:tc>
                <w:tcPr>
                  <w:tcW w:w="1909" w:type="dxa"/>
                </w:tcPr>
                <w:p w:rsidR="00804D10" w:rsidRPr="00C42BC4" w:rsidRDefault="00C42BC4" w:rsidP="00C42BC4">
                  <w:pPr>
                    <w:jc w:val="center"/>
                    <w:rPr>
                      <w:b/>
                    </w:rPr>
                  </w:pPr>
                  <w:r w:rsidRPr="00C42BC4">
                    <w:rPr>
                      <w:b/>
                    </w:rPr>
                    <w:t>2008</w:t>
                  </w:r>
                </w:p>
              </w:tc>
              <w:tc>
                <w:tcPr>
                  <w:tcW w:w="3261" w:type="dxa"/>
                </w:tcPr>
                <w:p w:rsidR="00C42BC4" w:rsidRDefault="00C42BC4" w:rsidP="00804D10">
                  <w:r>
                    <w:t xml:space="preserve">Desarrollo del Portal   </w:t>
                  </w:r>
                </w:p>
                <w:p w:rsidR="00804D10" w:rsidRDefault="00C42BC4" w:rsidP="00C42BC4">
                  <w:r>
                    <w:t xml:space="preserve">para el Fondo de la Policía                                      </w:t>
                  </w:r>
                  <w:hyperlink r:id="rId7" w:history="1">
                    <w:r w:rsidRPr="00022D61">
                      <w:rPr>
                        <w:rStyle w:val="Hipervnculo"/>
                        <w:lang w:val="es-PE"/>
                      </w:rPr>
                      <w:t>www.fonbisanpnp.com.pe</w:t>
                    </w:r>
                  </w:hyperlink>
                  <w:r>
                    <w:t xml:space="preserve">              </w:t>
                  </w:r>
                </w:p>
              </w:tc>
              <w:tc>
                <w:tcPr>
                  <w:tcW w:w="1875" w:type="dxa"/>
                </w:tcPr>
                <w:p w:rsidR="00804D10" w:rsidRPr="00C42BC4" w:rsidRDefault="00C42BC4" w:rsidP="00C42BC4">
                  <w:pPr>
                    <w:jc w:val="center"/>
                    <w:rPr>
                      <w:b/>
                    </w:rPr>
                  </w:pPr>
                  <w:r w:rsidRPr="00C42BC4">
                    <w:rPr>
                      <w:b/>
                    </w:rPr>
                    <w:t>Programador</w:t>
                  </w:r>
                </w:p>
              </w:tc>
              <w:tc>
                <w:tcPr>
                  <w:tcW w:w="2377" w:type="dxa"/>
                </w:tcPr>
                <w:p w:rsidR="00C42BC4" w:rsidRDefault="00C42BC4" w:rsidP="00C42BC4">
                  <w:r>
                    <w:t>Portal desarrollado con php y mysql</w:t>
                  </w:r>
                  <w:r>
                    <w:t xml:space="preserve"> </w:t>
                  </w:r>
                </w:p>
                <w:p w:rsidR="00804D10" w:rsidRDefault="00804D10" w:rsidP="00804D10"/>
              </w:tc>
            </w:tr>
            <w:tr w:rsidR="00C42BC4" w:rsidTr="000B09E2">
              <w:tc>
                <w:tcPr>
                  <w:tcW w:w="1909" w:type="dxa"/>
                </w:tcPr>
                <w:p w:rsidR="00C42BC4" w:rsidRPr="00D719BD" w:rsidRDefault="00C42BC4" w:rsidP="00C42BC4">
                  <w:pPr>
                    <w:jc w:val="center"/>
                    <w:rPr>
                      <w:b/>
                    </w:rPr>
                  </w:pPr>
                  <w:r w:rsidRPr="00D719BD">
                    <w:rPr>
                      <w:b/>
                    </w:rPr>
                    <w:t>2013</w:t>
                  </w:r>
                </w:p>
              </w:tc>
              <w:tc>
                <w:tcPr>
                  <w:tcW w:w="3261" w:type="dxa"/>
                </w:tcPr>
                <w:p w:rsidR="00C42BC4" w:rsidRDefault="00C42BC4" w:rsidP="00C42BC4">
                  <w:pPr>
                    <w:jc w:val="center"/>
                  </w:pPr>
                  <w:r>
                    <w:t>Desarrollo y Administración  del Portal para Optica GlanceService     www.glanceservice.com</w:t>
                  </w:r>
                </w:p>
              </w:tc>
              <w:tc>
                <w:tcPr>
                  <w:tcW w:w="1875" w:type="dxa"/>
                </w:tcPr>
                <w:p w:rsidR="00C42BC4" w:rsidRPr="00D719BD" w:rsidRDefault="00C42BC4" w:rsidP="00C42BC4">
                  <w:pPr>
                    <w:jc w:val="center"/>
                    <w:rPr>
                      <w:b/>
                    </w:rPr>
                  </w:pPr>
                  <w:r w:rsidRPr="00D719BD">
                    <w:rPr>
                      <w:b/>
                    </w:rPr>
                    <w:t>Programador</w:t>
                  </w:r>
                </w:p>
              </w:tc>
              <w:tc>
                <w:tcPr>
                  <w:tcW w:w="2377" w:type="dxa"/>
                </w:tcPr>
                <w:p w:rsidR="00C42BC4" w:rsidRDefault="00C42BC4" w:rsidP="00C42BC4">
                  <w:pPr>
                    <w:jc w:val="center"/>
                  </w:pPr>
                  <w:r>
                    <w:t>Portal desarrollado en php con</w:t>
                  </w:r>
                  <w:r>
                    <w:t xml:space="preserve"> </w:t>
                  </w:r>
                </w:p>
              </w:tc>
            </w:tr>
            <w:tr w:rsidR="00C42BC4" w:rsidTr="000B09E2">
              <w:trPr>
                <w:trHeight w:val="70"/>
              </w:trPr>
              <w:tc>
                <w:tcPr>
                  <w:tcW w:w="1909" w:type="dxa"/>
                </w:tcPr>
                <w:p w:rsidR="00C42BC4" w:rsidRPr="00D719BD" w:rsidRDefault="00C42BC4" w:rsidP="00C42BC4">
                  <w:pPr>
                    <w:jc w:val="center"/>
                    <w:rPr>
                      <w:b/>
                    </w:rPr>
                  </w:pPr>
                  <w:r w:rsidRPr="00D719BD">
                    <w:rPr>
                      <w:b/>
                    </w:rPr>
                    <w:t>2013</w:t>
                  </w:r>
                </w:p>
              </w:tc>
              <w:tc>
                <w:tcPr>
                  <w:tcW w:w="3261" w:type="dxa"/>
                </w:tcPr>
                <w:p w:rsidR="00C42BC4" w:rsidRDefault="00C42BC4" w:rsidP="00C42BC4">
                  <w:pPr>
                    <w:jc w:val="center"/>
                  </w:pPr>
                  <w:r>
                    <w:t>Desarrollo y Administración</w:t>
                  </w:r>
                </w:p>
                <w:p w:rsidR="00C42BC4" w:rsidRDefault="00C42BC4" w:rsidP="00C42BC4">
                  <w:r>
                    <w:t>del Portal para  Articulos Religioso Garpe</w:t>
                  </w:r>
                </w:p>
                <w:p w:rsidR="00C42BC4" w:rsidRDefault="00C42BC4" w:rsidP="00C42BC4">
                  <w:r>
                    <w:t>www.articulosreligiososgarpe.com</w:t>
                  </w:r>
                </w:p>
                <w:p w:rsidR="00C42BC4" w:rsidRDefault="00C42BC4" w:rsidP="00C42BC4">
                  <w:pPr>
                    <w:jc w:val="center"/>
                  </w:pPr>
                  <w:hyperlink r:id="rId8" w:history="1">
                    <w:r w:rsidRPr="00022D61">
                      <w:rPr>
                        <w:rStyle w:val="Hipervnculo"/>
                        <w:lang w:val="es-PE"/>
                      </w:rPr>
                      <w:t>www.articulosreligiosos.com.pe</w:t>
                    </w:r>
                  </w:hyperlink>
                  <w:r>
                    <w:t xml:space="preserve">                                              </w:t>
                  </w:r>
                </w:p>
              </w:tc>
              <w:tc>
                <w:tcPr>
                  <w:tcW w:w="1875" w:type="dxa"/>
                </w:tcPr>
                <w:p w:rsidR="00C42BC4" w:rsidRPr="00D719BD" w:rsidRDefault="00C42BC4" w:rsidP="00C42BC4">
                  <w:pPr>
                    <w:jc w:val="center"/>
                    <w:rPr>
                      <w:b/>
                    </w:rPr>
                  </w:pPr>
                  <w:r w:rsidRPr="00D719BD">
                    <w:rPr>
                      <w:b/>
                    </w:rPr>
                    <w:t>Programador</w:t>
                  </w:r>
                </w:p>
              </w:tc>
              <w:tc>
                <w:tcPr>
                  <w:tcW w:w="2377" w:type="dxa"/>
                </w:tcPr>
                <w:p w:rsidR="00C42BC4" w:rsidRDefault="00D719BD" w:rsidP="00C42BC4">
                  <w:pPr>
                    <w:jc w:val="center"/>
                  </w:pPr>
                  <w:r>
                    <w:t>Portal desarrollado en php con</w:t>
                  </w:r>
                </w:p>
              </w:tc>
            </w:tr>
            <w:tr w:rsidR="00C42BC4" w:rsidTr="000B09E2">
              <w:tc>
                <w:tcPr>
                  <w:tcW w:w="1909" w:type="dxa"/>
                </w:tcPr>
                <w:p w:rsidR="00C42BC4" w:rsidRPr="00D719BD" w:rsidRDefault="00C42BC4" w:rsidP="00C42BC4">
                  <w:pPr>
                    <w:jc w:val="center"/>
                    <w:rPr>
                      <w:b/>
                    </w:rPr>
                  </w:pPr>
                  <w:r w:rsidRPr="00D719BD">
                    <w:rPr>
                      <w:b/>
                    </w:rPr>
                    <w:t>2013</w:t>
                  </w:r>
                </w:p>
              </w:tc>
              <w:tc>
                <w:tcPr>
                  <w:tcW w:w="3261" w:type="dxa"/>
                </w:tcPr>
                <w:p w:rsidR="00D719BD" w:rsidRDefault="00D719BD" w:rsidP="00D719BD">
                  <w:pPr>
                    <w:jc w:val="center"/>
                  </w:pPr>
                  <w:r>
                    <w:t>Desarrollo y Administración</w:t>
                  </w:r>
                </w:p>
                <w:p w:rsidR="00C42BC4" w:rsidRDefault="00D719BD" w:rsidP="00D719BD">
                  <w:pPr>
                    <w:jc w:val="center"/>
                  </w:pPr>
                  <w:r>
                    <w:t>del Portal e  Implementacion de Sistema de Control de</w:t>
                  </w:r>
                  <w:r>
                    <w:t xml:space="preserve"> </w:t>
                  </w:r>
                  <w:r>
                    <w:t>Licitaciones para consultora Korm     www.Korm.com.pe</w:t>
                  </w:r>
                </w:p>
              </w:tc>
              <w:tc>
                <w:tcPr>
                  <w:tcW w:w="1875" w:type="dxa"/>
                </w:tcPr>
                <w:p w:rsidR="00C42BC4" w:rsidRPr="00D719BD" w:rsidRDefault="00C42BC4" w:rsidP="00C42BC4">
                  <w:pPr>
                    <w:jc w:val="center"/>
                    <w:rPr>
                      <w:b/>
                    </w:rPr>
                  </w:pPr>
                  <w:r w:rsidRPr="00D719BD">
                    <w:rPr>
                      <w:b/>
                    </w:rPr>
                    <w:t>Programador</w:t>
                  </w:r>
                </w:p>
              </w:tc>
              <w:tc>
                <w:tcPr>
                  <w:tcW w:w="2377" w:type="dxa"/>
                </w:tcPr>
                <w:p w:rsidR="00C42BC4" w:rsidRDefault="00D719BD" w:rsidP="00C42BC4">
                  <w:pPr>
                    <w:jc w:val="center"/>
                  </w:pPr>
                  <w:r>
                    <w:t>Erp desarrollado en Java Web</w:t>
                  </w:r>
                  <w:r>
                    <w:t xml:space="preserve"> </w:t>
                  </w:r>
                  <w:r>
                    <w:t xml:space="preserve">con patrones mvc y </w:t>
                  </w:r>
                  <w:r w:rsidR="000B09E2">
                    <w:t>SQL</w:t>
                  </w:r>
                  <w:r>
                    <w:t xml:space="preserve"> server  </w:t>
                  </w:r>
                </w:p>
              </w:tc>
            </w:tr>
            <w:tr w:rsidR="00C42BC4" w:rsidTr="000B09E2">
              <w:tc>
                <w:tcPr>
                  <w:tcW w:w="1909" w:type="dxa"/>
                </w:tcPr>
                <w:p w:rsidR="00C42BC4" w:rsidRPr="00D719BD" w:rsidRDefault="00D719BD" w:rsidP="00D719BD">
                  <w:pPr>
                    <w:jc w:val="center"/>
                    <w:rPr>
                      <w:b/>
                    </w:rPr>
                  </w:pPr>
                  <w:r w:rsidRPr="00D719BD">
                    <w:rPr>
                      <w:b/>
                    </w:rPr>
                    <w:t>2000-2017</w:t>
                  </w:r>
                </w:p>
              </w:tc>
              <w:tc>
                <w:tcPr>
                  <w:tcW w:w="3261" w:type="dxa"/>
                </w:tcPr>
                <w:p w:rsidR="00C42BC4" w:rsidRDefault="00D719BD" w:rsidP="00D719BD">
                  <w:pPr>
                    <w:jc w:val="center"/>
                  </w:pPr>
                  <w:r>
                    <w:t>Instituto Idat</w:t>
                  </w:r>
                </w:p>
              </w:tc>
              <w:tc>
                <w:tcPr>
                  <w:tcW w:w="1875" w:type="dxa"/>
                </w:tcPr>
                <w:p w:rsidR="00C42BC4" w:rsidRPr="00D719BD" w:rsidRDefault="00D719BD" w:rsidP="00D719BD">
                  <w:pPr>
                    <w:jc w:val="center"/>
                    <w:rPr>
                      <w:b/>
                    </w:rPr>
                  </w:pPr>
                  <w:r w:rsidRPr="00D719BD">
                    <w:rPr>
                      <w:b/>
                    </w:rPr>
                    <w:t>Docente</w:t>
                  </w:r>
                </w:p>
              </w:tc>
              <w:tc>
                <w:tcPr>
                  <w:tcW w:w="2377" w:type="dxa"/>
                </w:tcPr>
                <w:p w:rsidR="00C42BC4" w:rsidRDefault="00C42BC4" w:rsidP="00D719BD">
                  <w:pPr>
                    <w:jc w:val="center"/>
                  </w:pPr>
                </w:p>
              </w:tc>
            </w:tr>
            <w:tr w:rsidR="00C42BC4" w:rsidTr="000B09E2">
              <w:tc>
                <w:tcPr>
                  <w:tcW w:w="1909" w:type="dxa"/>
                </w:tcPr>
                <w:p w:rsidR="00C42BC4" w:rsidRPr="00D719BD" w:rsidRDefault="00D719BD" w:rsidP="00D719BD">
                  <w:pPr>
                    <w:jc w:val="center"/>
                    <w:rPr>
                      <w:b/>
                    </w:rPr>
                  </w:pPr>
                  <w:r w:rsidRPr="00D719BD">
                    <w:rPr>
                      <w:b/>
                    </w:rPr>
                    <w:t>2010-2011</w:t>
                  </w:r>
                </w:p>
              </w:tc>
              <w:tc>
                <w:tcPr>
                  <w:tcW w:w="3261" w:type="dxa"/>
                </w:tcPr>
                <w:p w:rsidR="00C42BC4" w:rsidRDefault="00D719BD" w:rsidP="00D719BD">
                  <w:pPr>
                    <w:jc w:val="center"/>
                  </w:pPr>
                  <w:r>
                    <w:t>Instituto Ipal</w:t>
                  </w:r>
                </w:p>
              </w:tc>
              <w:tc>
                <w:tcPr>
                  <w:tcW w:w="1875" w:type="dxa"/>
                </w:tcPr>
                <w:p w:rsidR="00C42BC4" w:rsidRDefault="00D719BD" w:rsidP="00D719BD">
                  <w:pPr>
                    <w:jc w:val="center"/>
                  </w:pPr>
                  <w:r w:rsidRPr="00D719BD">
                    <w:rPr>
                      <w:b/>
                    </w:rPr>
                    <w:t>Docente</w:t>
                  </w:r>
                </w:p>
              </w:tc>
              <w:tc>
                <w:tcPr>
                  <w:tcW w:w="2377" w:type="dxa"/>
                </w:tcPr>
                <w:p w:rsidR="00C42BC4" w:rsidRDefault="00C42BC4" w:rsidP="00804D10"/>
              </w:tc>
            </w:tr>
            <w:tr w:rsidR="00D719BD" w:rsidTr="000B09E2">
              <w:trPr>
                <w:trHeight w:val="74"/>
              </w:trPr>
              <w:tc>
                <w:tcPr>
                  <w:tcW w:w="1909" w:type="dxa"/>
                </w:tcPr>
                <w:p w:rsidR="00D719BD" w:rsidRPr="00D719BD" w:rsidRDefault="00D719BD" w:rsidP="00D719BD">
                  <w:pPr>
                    <w:jc w:val="center"/>
                    <w:rPr>
                      <w:b/>
                    </w:rPr>
                  </w:pPr>
                  <w:r w:rsidRPr="00D719BD">
                    <w:rPr>
                      <w:b/>
                    </w:rPr>
                    <w:t>2013-2014</w:t>
                  </w:r>
                </w:p>
              </w:tc>
              <w:tc>
                <w:tcPr>
                  <w:tcW w:w="3261" w:type="dxa"/>
                </w:tcPr>
                <w:p w:rsidR="00D719BD" w:rsidRPr="00D719BD" w:rsidRDefault="00D719BD" w:rsidP="00D719BD">
                  <w:pPr>
                    <w:jc w:val="center"/>
                  </w:pPr>
                  <w:r w:rsidRPr="00D719BD">
                    <w:t>Instituto Cesca</w:t>
                  </w:r>
                </w:p>
              </w:tc>
              <w:tc>
                <w:tcPr>
                  <w:tcW w:w="1875" w:type="dxa"/>
                </w:tcPr>
                <w:p w:rsidR="00D719BD" w:rsidRPr="00D719BD" w:rsidRDefault="00D719BD" w:rsidP="00D719BD">
                  <w:pPr>
                    <w:jc w:val="center"/>
                    <w:rPr>
                      <w:b/>
                    </w:rPr>
                  </w:pPr>
                  <w:r w:rsidRPr="00D719BD">
                    <w:rPr>
                      <w:b/>
                    </w:rPr>
                    <w:t>Docente</w:t>
                  </w:r>
                </w:p>
              </w:tc>
              <w:tc>
                <w:tcPr>
                  <w:tcW w:w="2377" w:type="dxa"/>
                </w:tcPr>
                <w:p w:rsidR="00D719BD" w:rsidRDefault="00D719BD" w:rsidP="00804D10"/>
              </w:tc>
            </w:tr>
            <w:tr w:rsidR="00D719BD" w:rsidTr="000B09E2">
              <w:tc>
                <w:tcPr>
                  <w:tcW w:w="1909" w:type="dxa"/>
                </w:tcPr>
                <w:p w:rsidR="00D719BD" w:rsidRPr="00D719BD" w:rsidRDefault="00D719BD" w:rsidP="00D719BD">
                  <w:pPr>
                    <w:jc w:val="center"/>
                    <w:rPr>
                      <w:b/>
                    </w:rPr>
                  </w:pPr>
                  <w:r w:rsidRPr="00D719BD">
                    <w:rPr>
                      <w:b/>
                    </w:rPr>
                    <w:t>2013-2014</w:t>
                  </w:r>
                </w:p>
              </w:tc>
              <w:tc>
                <w:tcPr>
                  <w:tcW w:w="3261" w:type="dxa"/>
                </w:tcPr>
                <w:p w:rsidR="00D719BD" w:rsidRDefault="00D719BD" w:rsidP="00D719BD">
                  <w:pPr>
                    <w:jc w:val="center"/>
                  </w:pPr>
                  <w:r>
                    <w:t>KPD</w:t>
                  </w:r>
                </w:p>
              </w:tc>
              <w:tc>
                <w:tcPr>
                  <w:tcW w:w="1875" w:type="dxa"/>
                </w:tcPr>
                <w:p w:rsidR="00D719BD" w:rsidRPr="00D719BD" w:rsidRDefault="00D719BD" w:rsidP="00D719BD">
                  <w:pPr>
                    <w:jc w:val="center"/>
                    <w:rPr>
                      <w:b/>
                    </w:rPr>
                  </w:pPr>
                  <w:r w:rsidRPr="00D719BD">
                    <w:rPr>
                      <w:b/>
                    </w:rPr>
                    <w:t>Analista Programador</w:t>
                  </w:r>
                </w:p>
              </w:tc>
              <w:tc>
                <w:tcPr>
                  <w:tcW w:w="2377" w:type="dxa"/>
                </w:tcPr>
                <w:p w:rsidR="00D719BD" w:rsidRDefault="00D719BD" w:rsidP="00D719BD">
                  <w:pPr>
                    <w:jc w:val="center"/>
                  </w:pPr>
                  <w:r>
                    <w:t>ERP-Java</w:t>
                  </w:r>
                  <w:r>
                    <w:t xml:space="preserve"> </w:t>
                  </w:r>
                  <w:r>
                    <w:t>MVC – javasript</w:t>
                  </w:r>
                  <w:r>
                    <w:t xml:space="preserve"> </w:t>
                  </w:r>
                  <w:r>
                    <w:t>Oracle, SQL-razor,jquery</w:t>
                  </w:r>
                  <w:r>
                    <w:t xml:space="preserve"> </w:t>
                  </w:r>
                  <w:r>
                    <w:t>Soa,Webservice,ajax</w:t>
                  </w:r>
                </w:p>
              </w:tc>
            </w:tr>
            <w:tr w:rsidR="00D719BD" w:rsidRPr="00D719BD" w:rsidTr="000B09E2">
              <w:tc>
                <w:tcPr>
                  <w:tcW w:w="1909" w:type="dxa"/>
                </w:tcPr>
                <w:p w:rsidR="00D719BD" w:rsidRPr="00D719BD" w:rsidRDefault="00D719BD" w:rsidP="00D719BD">
                  <w:pPr>
                    <w:jc w:val="center"/>
                    <w:rPr>
                      <w:b/>
                    </w:rPr>
                  </w:pPr>
                  <w:r w:rsidRPr="00D719BD">
                    <w:rPr>
                      <w:b/>
                    </w:rPr>
                    <w:t>2015-2016</w:t>
                  </w:r>
                </w:p>
              </w:tc>
              <w:tc>
                <w:tcPr>
                  <w:tcW w:w="3261" w:type="dxa"/>
                </w:tcPr>
                <w:p w:rsidR="00D719BD" w:rsidRPr="00D719BD" w:rsidRDefault="00D719BD" w:rsidP="00D719BD">
                  <w:pPr>
                    <w:jc w:val="center"/>
                    <w:rPr>
                      <w:lang w:val="en-US"/>
                    </w:rPr>
                  </w:pPr>
                  <w:r w:rsidRPr="00D719BD">
                    <w:rPr>
                      <w:lang w:val="en-US"/>
                    </w:rPr>
                    <w:t>Garpe</w:t>
                  </w:r>
                </w:p>
              </w:tc>
              <w:tc>
                <w:tcPr>
                  <w:tcW w:w="1875" w:type="dxa"/>
                </w:tcPr>
                <w:p w:rsidR="00D719BD" w:rsidRPr="00D719BD" w:rsidRDefault="00D719BD" w:rsidP="00D719BD">
                  <w:pPr>
                    <w:jc w:val="center"/>
                    <w:rPr>
                      <w:b/>
                      <w:lang w:val="en-US"/>
                    </w:rPr>
                  </w:pPr>
                  <w:r w:rsidRPr="00D719BD">
                    <w:rPr>
                      <w:b/>
                    </w:rPr>
                    <w:t>Analista Programador</w:t>
                  </w:r>
                </w:p>
              </w:tc>
              <w:tc>
                <w:tcPr>
                  <w:tcW w:w="2377" w:type="dxa"/>
                </w:tcPr>
                <w:p w:rsidR="00D719BD" w:rsidRPr="00D719BD" w:rsidRDefault="00D719BD" w:rsidP="00D719BD">
                  <w:pPr>
                    <w:rPr>
                      <w:lang w:val="en-US"/>
                    </w:rPr>
                  </w:pPr>
                  <w:r w:rsidRPr="00D719BD">
                    <w:rPr>
                      <w:lang w:val="en-US"/>
                    </w:rPr>
                    <w:t>Portal Web – Php , Sql Server</w:t>
                  </w:r>
                  <w:r>
                    <w:rPr>
                      <w:lang w:val="en-US"/>
                    </w:rPr>
                    <w:t xml:space="preserve"> </w:t>
                  </w:r>
                  <w:r w:rsidRPr="00D719BD">
                    <w:rPr>
                      <w:lang w:val="en-US"/>
                    </w:rPr>
                    <w:t>Mysql</w:t>
                  </w:r>
                </w:p>
                <w:p w:rsidR="00D719BD" w:rsidRPr="00D719BD" w:rsidRDefault="00D719BD" w:rsidP="00804D10">
                  <w:pPr>
                    <w:rPr>
                      <w:lang w:val="en-US"/>
                    </w:rPr>
                  </w:pPr>
                </w:p>
              </w:tc>
            </w:tr>
            <w:tr w:rsidR="00D719BD" w:rsidRPr="00D719BD" w:rsidTr="000B09E2">
              <w:tc>
                <w:tcPr>
                  <w:tcW w:w="1909" w:type="dxa"/>
                </w:tcPr>
                <w:p w:rsidR="00D719BD" w:rsidRPr="00D719BD" w:rsidRDefault="00D719BD" w:rsidP="00D719BD">
                  <w:pPr>
                    <w:jc w:val="center"/>
                    <w:rPr>
                      <w:b/>
                    </w:rPr>
                  </w:pPr>
                  <w:r w:rsidRPr="00D719BD">
                    <w:rPr>
                      <w:b/>
                    </w:rPr>
                    <w:t>2015-2016</w:t>
                  </w:r>
                </w:p>
              </w:tc>
              <w:tc>
                <w:tcPr>
                  <w:tcW w:w="3261" w:type="dxa"/>
                </w:tcPr>
                <w:p w:rsidR="00D719BD" w:rsidRPr="00D719BD" w:rsidRDefault="00D719BD" w:rsidP="00D719BD">
                  <w:pPr>
                    <w:jc w:val="center"/>
                  </w:pPr>
                  <w:r>
                    <w:t>Panorama</w:t>
                  </w:r>
                  <w:r>
                    <w:t xml:space="preserve"> </w:t>
                  </w:r>
                  <w:r>
                    <w:t>Distribuidores</w:t>
                  </w:r>
                </w:p>
              </w:tc>
              <w:tc>
                <w:tcPr>
                  <w:tcW w:w="1875" w:type="dxa"/>
                </w:tcPr>
                <w:p w:rsidR="00D719BD" w:rsidRPr="00D719BD" w:rsidRDefault="00D719BD" w:rsidP="00D719BD">
                  <w:pPr>
                    <w:jc w:val="center"/>
                    <w:rPr>
                      <w:b/>
                    </w:rPr>
                  </w:pPr>
                  <w:r w:rsidRPr="00D719BD">
                    <w:rPr>
                      <w:b/>
                    </w:rPr>
                    <w:t>Analista Programador</w:t>
                  </w:r>
                </w:p>
              </w:tc>
              <w:tc>
                <w:tcPr>
                  <w:tcW w:w="2377" w:type="dxa"/>
                </w:tcPr>
                <w:p w:rsidR="00D719BD" w:rsidRPr="00D719BD" w:rsidRDefault="00D719BD" w:rsidP="00804D10">
                  <w:pPr>
                    <w:rPr>
                      <w:lang w:val="en-US"/>
                    </w:rPr>
                  </w:pPr>
                  <w:r w:rsidRPr="00D719BD">
                    <w:rPr>
                      <w:lang w:val="en-US"/>
                    </w:rPr>
                    <w:t>Visual Net c#  - ERP MVC</w:t>
                  </w:r>
                  <w:r w:rsidRPr="00D719BD">
                    <w:rPr>
                      <w:lang w:val="en-US"/>
                    </w:rPr>
                    <w:t xml:space="preserve"> </w:t>
                  </w:r>
                  <w:r w:rsidRPr="00D719BD">
                    <w:rPr>
                      <w:lang w:val="en-US"/>
                    </w:rPr>
                    <w:t>Sql Server</w:t>
                  </w:r>
                </w:p>
              </w:tc>
            </w:tr>
            <w:tr w:rsidR="00D719BD" w:rsidRPr="00D719BD" w:rsidTr="000B09E2">
              <w:tc>
                <w:tcPr>
                  <w:tcW w:w="1909" w:type="dxa"/>
                </w:tcPr>
                <w:p w:rsidR="00D719BD" w:rsidRPr="00D719BD" w:rsidRDefault="00D719BD" w:rsidP="00D719BD">
                  <w:pPr>
                    <w:jc w:val="center"/>
                    <w:rPr>
                      <w:b/>
                    </w:rPr>
                  </w:pPr>
                  <w:r w:rsidRPr="00D719BD">
                    <w:rPr>
                      <w:b/>
                    </w:rPr>
                    <w:t xml:space="preserve">2015-2015                   </w:t>
                  </w:r>
                </w:p>
              </w:tc>
              <w:tc>
                <w:tcPr>
                  <w:tcW w:w="3261" w:type="dxa"/>
                </w:tcPr>
                <w:p w:rsidR="00D719BD" w:rsidRPr="00D719BD" w:rsidRDefault="000B09E2" w:rsidP="000B09E2">
                  <w:pPr>
                    <w:jc w:val="center"/>
                  </w:pPr>
                  <w:r>
                    <w:t>Tecno</w:t>
                  </w:r>
                  <w:bookmarkStart w:id="0" w:name="_GoBack"/>
                  <w:bookmarkEnd w:id="0"/>
                  <w:r>
                    <w:t>va</w:t>
                  </w:r>
                </w:p>
              </w:tc>
              <w:tc>
                <w:tcPr>
                  <w:tcW w:w="1875" w:type="dxa"/>
                </w:tcPr>
                <w:p w:rsidR="00D719BD" w:rsidRPr="00D719BD" w:rsidRDefault="00D719BD" w:rsidP="00D719BD">
                  <w:pPr>
                    <w:jc w:val="center"/>
                    <w:rPr>
                      <w:b/>
                    </w:rPr>
                  </w:pPr>
                  <w:r w:rsidRPr="00D719BD">
                    <w:rPr>
                      <w:b/>
                    </w:rPr>
                    <w:t xml:space="preserve">Analista Programador    </w:t>
                  </w:r>
                </w:p>
              </w:tc>
              <w:tc>
                <w:tcPr>
                  <w:tcW w:w="2377" w:type="dxa"/>
                </w:tcPr>
                <w:p w:rsidR="00D719BD" w:rsidRPr="00D719BD" w:rsidRDefault="00D719BD" w:rsidP="00804D10">
                  <w:r>
                    <w:t>Visual Net c#  - ERP MVC</w:t>
                  </w:r>
                  <w:r w:rsidRPr="00137AA6">
                    <w:t xml:space="preserve"> </w:t>
                  </w:r>
                  <w:r w:rsidR="000B09E2" w:rsidRPr="00137AA6">
                    <w:t>SQL</w:t>
                  </w:r>
                  <w:r w:rsidRPr="00137AA6">
                    <w:t xml:space="preserve"> </w:t>
                  </w:r>
                  <w:r w:rsidRPr="00137AA6">
                    <w:t xml:space="preserve"> </w:t>
                  </w:r>
                  <w:r w:rsidRPr="00137AA6">
                    <w:t>Server,javascript,razor,Ajax</w:t>
                  </w:r>
                  <w:r w:rsidRPr="00137AA6">
                    <w:t>, jquery</w:t>
                  </w:r>
                </w:p>
              </w:tc>
            </w:tr>
            <w:tr w:rsidR="00D719BD" w:rsidRPr="00D719BD" w:rsidTr="000B09E2">
              <w:tc>
                <w:tcPr>
                  <w:tcW w:w="1909" w:type="dxa"/>
                </w:tcPr>
                <w:p w:rsidR="00D719BD" w:rsidRPr="00D719BD" w:rsidRDefault="00D719BD" w:rsidP="00D719BD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  <w:highlight w:val="yellow"/>
                    </w:rPr>
                    <w:t xml:space="preserve">2015 - </w:t>
                  </w:r>
                  <w:r w:rsidRPr="00F54A1A">
                    <w:rPr>
                      <w:b/>
                      <w:highlight w:val="yellow"/>
                    </w:rPr>
                    <w:t>201</w:t>
                  </w:r>
                  <w:r>
                    <w:rPr>
                      <w:b/>
                      <w:highlight w:val="yellow"/>
                    </w:rPr>
                    <w:t>7</w:t>
                  </w:r>
                  <w:r w:rsidRPr="00F54A1A">
                    <w:rPr>
                      <w:b/>
                      <w:highlight w:val="yellow"/>
                    </w:rPr>
                    <w:t xml:space="preserve">                 </w:t>
                  </w:r>
                </w:p>
              </w:tc>
              <w:tc>
                <w:tcPr>
                  <w:tcW w:w="3261" w:type="dxa"/>
                </w:tcPr>
                <w:p w:rsidR="00D719BD" w:rsidRPr="00D719BD" w:rsidRDefault="00D719BD" w:rsidP="000B09E2">
                  <w:pPr>
                    <w:jc w:val="center"/>
                  </w:pPr>
                  <w:r w:rsidRPr="00F54A1A">
                    <w:rPr>
                      <w:b/>
                      <w:highlight w:val="yellow"/>
                    </w:rPr>
                    <w:t>Graña y Montero</w:t>
                  </w:r>
                </w:p>
              </w:tc>
              <w:tc>
                <w:tcPr>
                  <w:tcW w:w="1875" w:type="dxa"/>
                </w:tcPr>
                <w:p w:rsidR="00D719BD" w:rsidRPr="00D719BD" w:rsidRDefault="00D719BD" w:rsidP="00D719BD">
                  <w:pPr>
                    <w:jc w:val="center"/>
                    <w:rPr>
                      <w:b/>
                    </w:rPr>
                  </w:pPr>
                  <w:r w:rsidRPr="00F54A1A">
                    <w:rPr>
                      <w:b/>
                      <w:highlight w:val="yellow"/>
                    </w:rPr>
                    <w:t xml:space="preserve">Analista Programador    </w:t>
                  </w:r>
                </w:p>
              </w:tc>
              <w:tc>
                <w:tcPr>
                  <w:tcW w:w="2377" w:type="dxa"/>
                </w:tcPr>
                <w:p w:rsidR="00D719BD" w:rsidRPr="00CC3D1E" w:rsidRDefault="00D719BD" w:rsidP="00D719BD">
                  <w:pPr>
                    <w:rPr>
                      <w:b/>
                    </w:rPr>
                  </w:pPr>
                  <w:r w:rsidRPr="00F54A1A">
                    <w:rPr>
                      <w:b/>
                      <w:highlight w:val="yellow"/>
                    </w:rPr>
                    <w:t>Java, Visual Basic</w:t>
                  </w:r>
                  <w:r>
                    <w:rPr>
                      <w:b/>
                      <w:highlight w:val="yellow"/>
                    </w:rPr>
                    <w:t xml:space="preserve"> 6.0 , 5.0</w:t>
                  </w:r>
                  <w:r w:rsidRPr="00F54A1A">
                    <w:rPr>
                      <w:b/>
                      <w:highlight w:val="yellow"/>
                    </w:rPr>
                    <w:t xml:space="preserve"> , Visual .Net</w:t>
                  </w:r>
                  <w:r>
                    <w:rPr>
                      <w:b/>
                      <w:highlight w:val="yellow"/>
                    </w:rPr>
                    <w:t xml:space="preserve">  vb, c#</w:t>
                  </w:r>
                  <w:r w:rsidRPr="00F54A1A">
                    <w:rPr>
                      <w:b/>
                      <w:highlight w:val="yellow"/>
                    </w:rPr>
                    <w:t xml:space="preserve"> (GMD)</w:t>
                  </w:r>
                </w:p>
                <w:p w:rsidR="00D719BD" w:rsidRPr="00F54A1A" w:rsidRDefault="00D719BD" w:rsidP="00D719BD">
                  <w:pPr>
                    <w:rPr>
                      <w:b/>
                      <w:highlight w:val="yellow"/>
                    </w:rPr>
                  </w:pPr>
                </w:p>
                <w:p w:rsidR="00D719BD" w:rsidRPr="00D719BD" w:rsidRDefault="00D719BD" w:rsidP="00804D10"/>
              </w:tc>
            </w:tr>
          </w:tbl>
          <w:p w:rsidR="00086616" w:rsidRPr="00D719BD" w:rsidRDefault="00137AA6" w:rsidP="00086616">
            <w:r w:rsidRPr="00CC3D1E">
              <w:rPr>
                <w:b/>
                <w:noProof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71040" behindDoc="0" locked="0" layoutInCell="1" allowOverlap="1" wp14:anchorId="701D4658" wp14:editId="2E20A3A4">
                      <wp:simplePos x="0" y="0"/>
                      <wp:positionH relativeFrom="column">
                        <wp:posOffset>-1143000</wp:posOffset>
                      </wp:positionH>
                      <wp:positionV relativeFrom="paragraph">
                        <wp:posOffset>504825</wp:posOffset>
                      </wp:positionV>
                      <wp:extent cx="7219950" cy="0"/>
                      <wp:effectExtent l="0" t="0" r="19050" b="19050"/>
                      <wp:wrapNone/>
                      <wp:docPr id="4" name="Lin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72199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23F5A6C" id="Line 18" o:spid="_x0000_s1026" style="position:absolute;flip:y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0pt,39.75pt" to="478.5pt,3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"/>
                  </w:pict>
                </mc:Fallback>
              </mc:AlternateContent>
            </w:r>
            <w:r w:rsidR="00C42BC4" w:rsidRPr="00D719BD">
              <w:t xml:space="preserve">                           </w:t>
            </w:r>
            <w:r w:rsidR="00086616" w:rsidRPr="00D719BD">
              <w:t xml:space="preserve">                                </w:t>
            </w:r>
          </w:p>
          <w:p w:rsidR="00086616" w:rsidRPr="00D719BD" w:rsidRDefault="00086616" w:rsidP="00086616">
            <w:r w:rsidRPr="00D719BD">
              <w:t xml:space="preserve">  </w:t>
            </w:r>
            <w:r w:rsidR="00C42BC4" w:rsidRPr="00D719BD">
              <w:t xml:space="preserve">                     </w:t>
            </w:r>
            <w:r w:rsidRPr="00D719BD">
              <w:t xml:space="preserve">           </w:t>
            </w:r>
          </w:p>
          <w:p w:rsidR="009A2063" w:rsidRPr="00D719BD" w:rsidRDefault="00D33535" w:rsidP="00137AA6">
            <w:r>
              <w:tab/>
            </w:r>
            <w:r>
              <w:tab/>
              <w:t xml:space="preserve">        </w:t>
            </w:r>
          </w:p>
          <w:p w:rsidR="009A2063" w:rsidRPr="00C96C6A" w:rsidRDefault="009A2063" w:rsidP="00D77453">
            <w:pPr>
              <w:rPr>
                <w:lang w:val="en-US"/>
              </w:rPr>
            </w:pPr>
          </w:p>
          <w:p w:rsidR="009A2063" w:rsidRDefault="00CC3D1E" w:rsidP="00D77453">
            <w:r w:rsidRPr="00F54A1A">
              <w:rPr>
                <w:b/>
                <w:highlight w:val="yellow"/>
              </w:rPr>
              <w:t xml:space="preserve">                                    </w:t>
            </w:r>
          </w:p>
          <w:p w:rsidR="00C50F63" w:rsidRDefault="00C50F63">
            <w:pPr>
              <w:pStyle w:val="Logro"/>
              <w:numPr>
                <w:ilvl w:val="0"/>
                <w:numId w:val="19"/>
              </w:numPr>
              <w:rPr>
                <w:lang w:val="en-US"/>
              </w:rPr>
            </w:pPr>
            <w:r w:rsidRPr="00ED6460">
              <w:rPr>
                <w:lang w:val="en-GB"/>
              </w:rPr>
              <w:t>Windows 98, Windows Me, W</w:t>
            </w:r>
            <w:r>
              <w:rPr>
                <w:lang w:val="en-US"/>
              </w:rPr>
              <w:t>indows 2000,</w:t>
            </w:r>
            <w:r w:rsidRPr="00ED6460">
              <w:rPr>
                <w:lang w:val="en-GB"/>
              </w:rPr>
              <w:t xml:space="preserve"> </w:t>
            </w:r>
            <w:r w:rsidRPr="00EA6B16">
              <w:rPr>
                <w:b/>
                <w:lang w:val="en-GB"/>
              </w:rPr>
              <w:t>Windows 2008, Windows Vista, Windows 7</w:t>
            </w:r>
            <w:r>
              <w:rPr>
                <w:lang w:val="en-GB"/>
              </w:rPr>
              <w:t xml:space="preserve">,  </w:t>
            </w:r>
            <w:r w:rsidRPr="00ED6460">
              <w:rPr>
                <w:b/>
                <w:lang w:val="en-GB"/>
              </w:rPr>
              <w:t>W</w:t>
            </w:r>
            <w:r w:rsidRPr="00ED6460">
              <w:rPr>
                <w:b/>
                <w:lang w:val="en-US"/>
              </w:rPr>
              <w:t>indows 2003</w:t>
            </w:r>
            <w:r>
              <w:rPr>
                <w:lang w:val="en-US"/>
              </w:rPr>
              <w:t>,   Windows Nt, Windows  Xp Home Edition y Profesional , Dos</w:t>
            </w:r>
          </w:p>
          <w:p w:rsidR="00C50F63" w:rsidRDefault="00C50F63">
            <w:pPr>
              <w:pStyle w:val="Logro"/>
              <w:numPr>
                <w:ilvl w:val="0"/>
                <w:numId w:val="19"/>
              </w:numPr>
              <w:rPr>
                <w:lang w:val="en-US"/>
              </w:rPr>
            </w:pPr>
            <w:r>
              <w:rPr>
                <w:lang w:val="en-US"/>
              </w:rPr>
              <w:t>Microsoft Word 2000, Microsoft Word 97, Microsoft Word Xp, Micrsoft Word 2003, Office 2007</w:t>
            </w:r>
          </w:p>
          <w:p w:rsidR="00C50F63" w:rsidRDefault="00C50F63">
            <w:pPr>
              <w:pStyle w:val="Logro"/>
              <w:numPr>
                <w:ilvl w:val="0"/>
                <w:numId w:val="19"/>
              </w:numPr>
              <w:rPr>
                <w:lang w:val="en-US"/>
              </w:rPr>
            </w:pPr>
            <w:r>
              <w:rPr>
                <w:lang w:val="en-US"/>
              </w:rPr>
              <w:t>Microsoft Power Point 2000, Microsoft Power Point 97, Microsoft Power Point  Xp, MicrsoftPower Point 2003</w:t>
            </w:r>
          </w:p>
          <w:p w:rsidR="00C50F63" w:rsidRDefault="00C50F63">
            <w:pPr>
              <w:pStyle w:val="Logro"/>
              <w:numPr>
                <w:ilvl w:val="0"/>
                <w:numId w:val="19"/>
              </w:numPr>
              <w:rPr>
                <w:lang w:val="en-US"/>
              </w:rPr>
            </w:pPr>
            <w:r>
              <w:rPr>
                <w:lang w:val="en-US"/>
              </w:rPr>
              <w:t>Microsoft Project 2000, Micrsoft Project 2003</w:t>
            </w:r>
          </w:p>
          <w:p w:rsidR="00C50F63" w:rsidRDefault="00C50F63">
            <w:pPr>
              <w:pStyle w:val="Logro"/>
              <w:numPr>
                <w:ilvl w:val="0"/>
                <w:numId w:val="19"/>
              </w:numPr>
              <w:rPr>
                <w:lang w:val="en-US"/>
              </w:rPr>
            </w:pPr>
            <w:r>
              <w:rPr>
                <w:lang w:val="en-US"/>
              </w:rPr>
              <w:t>Microsoft Excel 2000, Microsoft Excel 97, Microsoft Excel  Xp, Micrsoft Excel 2003</w:t>
            </w:r>
          </w:p>
          <w:p w:rsidR="00C50F63" w:rsidRDefault="00C50F63" w:rsidP="005D13D8">
            <w:pPr>
              <w:pStyle w:val="Logro"/>
              <w:numPr>
                <w:ilvl w:val="0"/>
                <w:numId w:val="19"/>
              </w:numPr>
              <w:rPr>
                <w:lang w:val="en-US"/>
              </w:rPr>
            </w:pPr>
            <w:r>
              <w:rPr>
                <w:lang w:val="en-US"/>
              </w:rPr>
              <w:t>Microsoft  Access 2000, Microsoft  Access 97, Microsoft  Access  Xp, Micrsoft Access 2003</w:t>
            </w:r>
          </w:p>
          <w:p w:rsidR="00C50F63" w:rsidRDefault="00C50F63" w:rsidP="005D13D8">
            <w:pPr>
              <w:pStyle w:val="Logro"/>
              <w:numPr>
                <w:ilvl w:val="0"/>
                <w:numId w:val="19"/>
              </w:numPr>
              <w:rPr>
                <w:lang w:val="en-US"/>
              </w:rPr>
            </w:pPr>
            <w:r>
              <w:rPr>
                <w:lang w:val="en-US"/>
              </w:rPr>
              <w:lastRenderedPageBreak/>
              <w:t>Microsoft  Frontpage 2000, Microsoft  Frontpage 97, Micrsoft FrontPage 2003</w:t>
            </w:r>
          </w:p>
          <w:p w:rsidR="00C50F63" w:rsidRDefault="00C50F63" w:rsidP="005D13D8">
            <w:pPr>
              <w:pStyle w:val="Logro"/>
              <w:numPr>
                <w:ilvl w:val="0"/>
                <w:numId w:val="19"/>
              </w:numPr>
              <w:rPr>
                <w:lang w:val="en-US"/>
              </w:rPr>
            </w:pPr>
            <w:r>
              <w:rPr>
                <w:lang w:val="en-US"/>
              </w:rPr>
              <w:t>Microsoft Office 2007</w:t>
            </w:r>
          </w:p>
          <w:p w:rsidR="00C50F63" w:rsidRDefault="00C50F63">
            <w:pPr>
              <w:pStyle w:val="Logro"/>
              <w:numPr>
                <w:ilvl w:val="0"/>
                <w:numId w:val="19"/>
              </w:numPr>
              <w:rPr>
                <w:lang w:val="en-US"/>
              </w:rPr>
            </w:pPr>
            <w:r>
              <w:rPr>
                <w:lang w:val="en-US"/>
              </w:rPr>
              <w:t>Adobe Photoshop 6.0, Adobe Acrobat 5.0, Adobe Photoshop 8.0</w:t>
            </w:r>
          </w:p>
          <w:p w:rsidR="00C50F63" w:rsidRDefault="00C50F63">
            <w:pPr>
              <w:pStyle w:val="Logro"/>
              <w:numPr>
                <w:ilvl w:val="0"/>
                <w:numId w:val="19"/>
              </w:numPr>
              <w:rPr>
                <w:lang w:val="en-US"/>
              </w:rPr>
            </w:pPr>
            <w:r>
              <w:rPr>
                <w:lang w:val="en-US"/>
              </w:rPr>
              <w:t>Microsoft Visual Basic 5.0, Microsoft Visual Basic 6.0</w:t>
            </w:r>
          </w:p>
          <w:p w:rsidR="00C50F63" w:rsidRDefault="00C50F63">
            <w:pPr>
              <w:pStyle w:val="Logro"/>
              <w:numPr>
                <w:ilvl w:val="0"/>
                <w:numId w:val="19"/>
              </w:numPr>
              <w:rPr>
                <w:lang w:val="en-US"/>
              </w:rPr>
            </w:pPr>
            <w:r>
              <w:rPr>
                <w:lang w:val="en-US"/>
              </w:rPr>
              <w:t>Microsoft Visual Fox 5.0, Microsoft Visual Fox 6.0</w:t>
            </w:r>
          </w:p>
          <w:p w:rsidR="00C50F63" w:rsidRDefault="00C50F63" w:rsidP="005D13D8">
            <w:pPr>
              <w:pStyle w:val="Logro"/>
              <w:numPr>
                <w:ilvl w:val="0"/>
                <w:numId w:val="19"/>
              </w:numPr>
              <w:rPr>
                <w:lang w:val="en-US"/>
              </w:rPr>
            </w:pPr>
            <w:r>
              <w:rPr>
                <w:lang w:val="en-US"/>
              </w:rPr>
              <w:t>Microsoft Power Builder 7.0, Microsoft Power Builder .0</w:t>
            </w:r>
          </w:p>
          <w:p w:rsidR="00C50F63" w:rsidRDefault="00C50F63">
            <w:pPr>
              <w:pStyle w:val="Logro"/>
              <w:numPr>
                <w:ilvl w:val="0"/>
                <w:numId w:val="19"/>
              </w:numPr>
              <w:rPr>
                <w:lang w:val="en-US"/>
              </w:rPr>
            </w:pPr>
            <w:r>
              <w:rPr>
                <w:lang w:val="en-US"/>
              </w:rPr>
              <w:t>Microsoft Erwin 5.2 , Microsoft Erwin 4.1,Rational Rose</w:t>
            </w:r>
          </w:p>
          <w:p w:rsidR="00C50F63" w:rsidRDefault="00C50F63">
            <w:pPr>
              <w:pStyle w:val="Logro"/>
              <w:numPr>
                <w:ilvl w:val="0"/>
                <w:numId w:val="19"/>
              </w:numPr>
              <w:rPr>
                <w:lang w:val="en-US"/>
              </w:rPr>
            </w:pPr>
            <w:r>
              <w:rPr>
                <w:lang w:val="en-US"/>
              </w:rPr>
              <w:t xml:space="preserve">Microsoft  Delphi 3.0 y Microsoft  </w:t>
            </w:r>
            <w:smartTag w:uri="urn:schemas-microsoft-com:office:smarttags" w:element="place">
              <w:r>
                <w:rPr>
                  <w:lang w:val="en-US"/>
                </w:rPr>
                <w:t>Delphi</w:t>
              </w:r>
            </w:smartTag>
            <w:r>
              <w:rPr>
                <w:lang w:val="en-US"/>
              </w:rPr>
              <w:t xml:space="preserve"> 5.0</w:t>
            </w:r>
          </w:p>
          <w:p w:rsidR="00C50F63" w:rsidRDefault="00C50F63">
            <w:pPr>
              <w:pStyle w:val="Logro"/>
              <w:numPr>
                <w:ilvl w:val="0"/>
                <w:numId w:val="19"/>
              </w:numPr>
              <w:rPr>
                <w:lang w:val="en-US"/>
              </w:rPr>
            </w:pPr>
            <w:r>
              <w:rPr>
                <w:lang w:val="en-US"/>
              </w:rPr>
              <w:t>Microsoft Sql Server 7.0 – 2000,2005, Express, MySQL 3.0</w:t>
            </w:r>
          </w:p>
          <w:p w:rsidR="00C50F63" w:rsidRDefault="00C50F63">
            <w:pPr>
              <w:pStyle w:val="Logro"/>
              <w:numPr>
                <w:ilvl w:val="0"/>
                <w:numId w:val="19"/>
              </w:numPr>
              <w:rPr>
                <w:lang w:val="en-US"/>
              </w:rPr>
            </w:pPr>
            <w:r>
              <w:rPr>
                <w:lang w:val="en-US"/>
              </w:rPr>
              <w:t xml:space="preserve">PhpDeV </w:t>
            </w:r>
          </w:p>
          <w:p w:rsidR="00C50F63" w:rsidRDefault="00C50F63">
            <w:pPr>
              <w:pStyle w:val="Logro"/>
              <w:numPr>
                <w:ilvl w:val="0"/>
                <w:numId w:val="19"/>
              </w:numPr>
              <w:rPr>
                <w:lang w:val="en-US"/>
              </w:rPr>
            </w:pPr>
            <w:r>
              <w:rPr>
                <w:lang w:val="en-US"/>
              </w:rPr>
              <w:t>Internet Explorer</w:t>
            </w:r>
          </w:p>
          <w:p w:rsidR="00C50F63" w:rsidRDefault="00C50F63">
            <w:pPr>
              <w:pStyle w:val="Logro"/>
              <w:numPr>
                <w:ilvl w:val="0"/>
                <w:numId w:val="19"/>
              </w:numPr>
              <w:rPr>
                <w:b/>
                <w:lang w:val="en-US"/>
              </w:rPr>
            </w:pPr>
            <w:r w:rsidRPr="00ED6460">
              <w:rPr>
                <w:b/>
                <w:lang w:val="en-US"/>
              </w:rPr>
              <w:t>Microsoft  Visual Basic .Net 2002 -</w:t>
            </w:r>
            <w:r>
              <w:rPr>
                <w:b/>
                <w:lang w:val="en-US"/>
              </w:rPr>
              <w:t xml:space="preserve"> </w:t>
            </w:r>
            <w:r w:rsidRPr="00ED6460">
              <w:rPr>
                <w:b/>
                <w:lang w:val="en-US"/>
              </w:rPr>
              <w:t xml:space="preserve">2003 </w:t>
            </w:r>
            <w:r>
              <w:rPr>
                <w:b/>
                <w:lang w:val="en-US"/>
              </w:rPr>
              <w:t>(VB .NET – ASP.NET –ADO.NET – CONSOLA – ASPX ,C#,CRYSTAL REPORT Etc.)</w:t>
            </w:r>
          </w:p>
          <w:p w:rsidR="00C50F63" w:rsidRPr="00ED6460" w:rsidRDefault="00C50F63">
            <w:pPr>
              <w:pStyle w:val="Logro"/>
              <w:numPr>
                <w:ilvl w:val="0"/>
                <w:numId w:val="19"/>
              </w:numPr>
              <w:rPr>
                <w:b/>
                <w:lang w:val="en-US"/>
              </w:rPr>
            </w:pPr>
            <w:r>
              <w:rPr>
                <w:b/>
                <w:lang w:val="en-US"/>
              </w:rPr>
              <w:t>Microsoft Visual .Net 2005 , Microsoft Visual .Net 2008, Microsoft Visual .Net 2010</w:t>
            </w:r>
          </w:p>
          <w:p w:rsidR="00C50F63" w:rsidRDefault="00C50F63">
            <w:pPr>
              <w:pStyle w:val="Logro"/>
              <w:numPr>
                <w:ilvl w:val="0"/>
                <w:numId w:val="19"/>
              </w:numPr>
            </w:pPr>
            <w:r>
              <w:t>Modelador de Base de Datos Rational Rose</w:t>
            </w:r>
          </w:p>
          <w:p w:rsidR="00C50F63" w:rsidRDefault="00C50F63">
            <w:pPr>
              <w:pStyle w:val="Logro"/>
              <w:numPr>
                <w:ilvl w:val="0"/>
                <w:numId w:val="19"/>
              </w:numPr>
            </w:pPr>
            <w:r>
              <w:t>Crystal Report 8</w:t>
            </w:r>
          </w:p>
          <w:p w:rsidR="00C50F63" w:rsidRDefault="00C50F63" w:rsidP="005D13D8">
            <w:pPr>
              <w:pStyle w:val="Logro"/>
              <w:numPr>
                <w:ilvl w:val="0"/>
                <w:numId w:val="19"/>
              </w:numPr>
              <w:rPr>
                <w:lang w:val="en-US"/>
              </w:rPr>
            </w:pPr>
            <w:r>
              <w:rPr>
                <w:lang w:val="en-US"/>
              </w:rPr>
              <w:t>Macromedia Dream Weaver Mx, Macromedia Dream Weaver 2004, ,Cs4</w:t>
            </w:r>
          </w:p>
          <w:p w:rsidR="00C50F63" w:rsidRDefault="00C50F63" w:rsidP="005D13D8">
            <w:pPr>
              <w:pStyle w:val="Logro"/>
              <w:numPr>
                <w:ilvl w:val="0"/>
                <w:numId w:val="19"/>
              </w:numPr>
              <w:rPr>
                <w:lang w:val="en-US"/>
              </w:rPr>
            </w:pPr>
            <w:r>
              <w:rPr>
                <w:lang w:val="en-US"/>
              </w:rPr>
              <w:t>Macromedia Flash Mx, Macromedia Flash 2004, version 8, ,Cs4</w:t>
            </w:r>
          </w:p>
          <w:p w:rsidR="00C50F63" w:rsidRDefault="00C50F63" w:rsidP="005D13D8">
            <w:pPr>
              <w:pStyle w:val="Logro"/>
              <w:numPr>
                <w:ilvl w:val="0"/>
                <w:numId w:val="19"/>
              </w:numPr>
              <w:rPr>
                <w:lang w:val="en-US"/>
              </w:rPr>
            </w:pPr>
            <w:r>
              <w:rPr>
                <w:lang w:val="en-US"/>
              </w:rPr>
              <w:t>Macromedia FreeHand Mx, Macromedia FreeHand 2004, version 8, ,Cs4</w:t>
            </w:r>
          </w:p>
          <w:p w:rsidR="00C50F63" w:rsidRDefault="00C50F63" w:rsidP="005D13D8">
            <w:pPr>
              <w:pStyle w:val="Logro"/>
              <w:numPr>
                <w:ilvl w:val="0"/>
                <w:numId w:val="19"/>
              </w:numPr>
              <w:rPr>
                <w:lang w:val="en-US"/>
              </w:rPr>
            </w:pPr>
            <w:r>
              <w:rPr>
                <w:lang w:val="en-US"/>
              </w:rPr>
              <w:t>Macromedia FreeHand Mx, Macromedia Firework 2004, version 8,Cs4</w:t>
            </w:r>
          </w:p>
          <w:p w:rsidR="00C50F63" w:rsidRDefault="00C50F63">
            <w:pPr>
              <w:pStyle w:val="Logro"/>
              <w:numPr>
                <w:ilvl w:val="0"/>
                <w:numId w:val="19"/>
              </w:numPr>
              <w:rPr>
                <w:lang w:val="en-US"/>
              </w:rPr>
            </w:pPr>
            <w:r>
              <w:rPr>
                <w:lang w:val="en-US"/>
              </w:rPr>
              <w:t>Microsoft Visual Interdev 6.0</w:t>
            </w:r>
          </w:p>
          <w:p w:rsidR="00C50F63" w:rsidRDefault="00C50F63">
            <w:pPr>
              <w:pStyle w:val="Logro"/>
              <w:numPr>
                <w:ilvl w:val="0"/>
                <w:numId w:val="19"/>
              </w:numPr>
              <w:rPr>
                <w:lang w:val="en-US"/>
              </w:rPr>
            </w:pPr>
            <w:r>
              <w:rPr>
                <w:lang w:val="en-US"/>
              </w:rPr>
              <w:t>Microsoft Project , Microsoft Project 2003</w:t>
            </w:r>
          </w:p>
          <w:p w:rsidR="00C50F63" w:rsidRDefault="00C50F63">
            <w:pPr>
              <w:pStyle w:val="Logro"/>
              <w:numPr>
                <w:ilvl w:val="0"/>
                <w:numId w:val="19"/>
              </w:numPr>
              <w:rPr>
                <w:lang w:val="en-US"/>
              </w:rPr>
            </w:pPr>
            <w:r>
              <w:rPr>
                <w:lang w:val="en-US"/>
              </w:rPr>
              <w:t>Corel Draw 8.0 , Corel Draw 10,Corel Draw 12</w:t>
            </w:r>
          </w:p>
          <w:p w:rsidR="00C50F63" w:rsidRDefault="00C50F63">
            <w:pPr>
              <w:pStyle w:val="Logro"/>
              <w:numPr>
                <w:ilvl w:val="0"/>
                <w:numId w:val="19"/>
              </w:numPr>
              <w:rPr>
                <w:lang w:val="en-US"/>
              </w:rPr>
            </w:pPr>
            <w:r>
              <w:rPr>
                <w:lang w:val="en-US"/>
              </w:rPr>
              <w:t>Programacion de Lenguaje Php</w:t>
            </w:r>
          </w:p>
          <w:p w:rsidR="00C50F63" w:rsidRDefault="00C50F63">
            <w:pPr>
              <w:pStyle w:val="Logro"/>
              <w:numPr>
                <w:ilvl w:val="0"/>
                <w:numId w:val="19"/>
              </w:numPr>
              <w:rPr>
                <w:lang w:val="en-US"/>
              </w:rPr>
            </w:pPr>
            <w:r>
              <w:rPr>
                <w:lang w:val="en-US"/>
              </w:rPr>
              <w:t>Sistema Operativo Linux Fedora</w:t>
            </w:r>
          </w:p>
          <w:p w:rsidR="00C50F63" w:rsidRDefault="00C50F63">
            <w:pPr>
              <w:pStyle w:val="Logro"/>
              <w:numPr>
                <w:ilvl w:val="0"/>
                <w:numId w:val="19"/>
              </w:numPr>
              <w:rPr>
                <w:lang w:val="en-US"/>
              </w:rPr>
            </w:pPr>
            <w:r>
              <w:rPr>
                <w:lang w:val="en-US"/>
              </w:rPr>
              <w:t>Sistema Operativo As400</w:t>
            </w:r>
          </w:p>
          <w:p w:rsidR="00C50F63" w:rsidRDefault="00C50F63">
            <w:pPr>
              <w:pStyle w:val="Logro"/>
              <w:numPr>
                <w:ilvl w:val="0"/>
                <w:numId w:val="19"/>
              </w:numPr>
            </w:pPr>
            <w:r>
              <w:t>Ensamblaje de Computadoras</w:t>
            </w:r>
          </w:p>
          <w:p w:rsidR="00C50F63" w:rsidRDefault="00C50F63">
            <w:pPr>
              <w:pStyle w:val="Logro"/>
              <w:numPr>
                <w:ilvl w:val="0"/>
                <w:numId w:val="19"/>
              </w:numPr>
            </w:pPr>
            <w:r>
              <w:t>Jbuilder 8.0., Net Beens</w:t>
            </w:r>
          </w:p>
          <w:p w:rsidR="00C50F63" w:rsidRDefault="00C50F63">
            <w:pPr>
              <w:pStyle w:val="Logro"/>
              <w:numPr>
                <w:ilvl w:val="0"/>
                <w:numId w:val="19"/>
              </w:numPr>
            </w:pPr>
            <w:r>
              <w:t>Image Reader 6.0</w:t>
            </w:r>
          </w:p>
          <w:p w:rsidR="00C50F63" w:rsidRDefault="00C50F63">
            <w:pPr>
              <w:pStyle w:val="Logro"/>
              <w:numPr>
                <w:ilvl w:val="0"/>
                <w:numId w:val="19"/>
              </w:numPr>
            </w:pPr>
            <w:r>
              <w:t xml:space="preserve">Diseño de </w:t>
            </w:r>
            <w:r w:rsidR="000B09E2">
              <w:t>páginas</w:t>
            </w:r>
            <w:r>
              <w:t xml:space="preserve"> Web</w:t>
            </w:r>
          </w:p>
          <w:p w:rsidR="00C50F63" w:rsidRPr="00437456" w:rsidRDefault="00C50F63">
            <w:pPr>
              <w:pStyle w:val="Logro"/>
              <w:numPr>
                <w:ilvl w:val="0"/>
                <w:numId w:val="19"/>
              </w:numPr>
              <w:rPr>
                <w:b/>
                <w:lang w:val="en-US"/>
              </w:rPr>
            </w:pPr>
            <w:r w:rsidRPr="00437456">
              <w:rPr>
                <w:b/>
                <w:lang w:val="en-US"/>
              </w:rPr>
              <w:t>Netbeans 6.5,Netbeans 6.7</w:t>
            </w:r>
            <w:r>
              <w:rPr>
                <w:b/>
                <w:lang w:val="en-US"/>
              </w:rPr>
              <w:t>,</w:t>
            </w:r>
            <w:r w:rsidRPr="00437456">
              <w:rPr>
                <w:b/>
                <w:lang w:val="en-US"/>
              </w:rPr>
              <w:t xml:space="preserve"> Netbeans </w:t>
            </w:r>
            <w:r>
              <w:rPr>
                <w:b/>
                <w:lang w:val="en-US"/>
              </w:rPr>
              <w:t>8.0</w:t>
            </w:r>
            <w:r w:rsidRPr="00437456">
              <w:rPr>
                <w:b/>
                <w:lang w:val="en-US"/>
              </w:rPr>
              <w:t xml:space="preserve"> – Programación java (java application – web application , Mobile</w:t>
            </w:r>
            <w:r>
              <w:rPr>
                <w:b/>
                <w:lang w:val="en-US"/>
              </w:rPr>
              <w:t xml:space="preserve">, </w:t>
            </w:r>
            <w:r w:rsidRPr="00C3673C">
              <w:rPr>
                <w:b/>
                <w:highlight w:val="yellow"/>
                <w:lang w:val="en-US"/>
              </w:rPr>
              <w:t>Aplicaciones Android</w:t>
            </w:r>
            <w:r w:rsidRPr="00437456">
              <w:rPr>
                <w:b/>
                <w:lang w:val="en-US"/>
              </w:rPr>
              <w:t>)</w:t>
            </w:r>
          </w:p>
          <w:p w:rsidR="00C50F63" w:rsidRDefault="00C50F63">
            <w:pPr>
              <w:pStyle w:val="Logro"/>
              <w:numPr>
                <w:ilvl w:val="0"/>
                <w:numId w:val="19"/>
              </w:numPr>
            </w:pPr>
            <w:r>
              <w:t>Diseño de Portales</w:t>
            </w:r>
          </w:p>
          <w:p w:rsidR="00C50F63" w:rsidRDefault="00C50F63">
            <w:pPr>
              <w:pStyle w:val="Logro"/>
              <w:numPr>
                <w:ilvl w:val="0"/>
                <w:numId w:val="19"/>
              </w:numPr>
            </w:pPr>
            <w:r>
              <w:t>Lenguaje de Programación C, Turbo Pascal, Borland C++</w:t>
            </w:r>
          </w:p>
          <w:p w:rsidR="00C50F63" w:rsidRDefault="00C50F63">
            <w:pPr>
              <w:pStyle w:val="Logro"/>
              <w:numPr>
                <w:ilvl w:val="0"/>
                <w:numId w:val="19"/>
              </w:numPr>
            </w:pPr>
            <w:r>
              <w:t xml:space="preserve">Creación de </w:t>
            </w:r>
            <w:r w:rsidR="000B09E2">
              <w:t>páginas</w:t>
            </w:r>
            <w:r>
              <w:t xml:space="preserve"> Html, Asp, JBuilder 3.0</w:t>
            </w:r>
          </w:p>
          <w:p w:rsidR="00C50F63" w:rsidRDefault="00C50F63">
            <w:pPr>
              <w:pStyle w:val="Logro"/>
              <w:numPr>
                <w:ilvl w:val="0"/>
                <w:numId w:val="19"/>
              </w:numPr>
            </w:pPr>
            <w:r>
              <w:t>Programación en Java  ( JSP – PHP )</w:t>
            </w:r>
          </w:p>
          <w:p w:rsidR="00C50F63" w:rsidRDefault="00C50F63">
            <w:pPr>
              <w:pStyle w:val="Logro"/>
              <w:numPr>
                <w:ilvl w:val="0"/>
                <w:numId w:val="19"/>
              </w:numPr>
            </w:pPr>
            <w:r>
              <w:t xml:space="preserve">Configuración, Manejo de Redes </w:t>
            </w:r>
            <w:r w:rsidR="000B09E2">
              <w:t>Inalámbricas</w:t>
            </w:r>
          </w:p>
          <w:p w:rsidR="00C50F63" w:rsidRDefault="00C50F63">
            <w:pPr>
              <w:pStyle w:val="Logro"/>
              <w:numPr>
                <w:ilvl w:val="0"/>
                <w:numId w:val="19"/>
              </w:numPr>
            </w:pPr>
            <w:r>
              <w:t xml:space="preserve">Programas con </w:t>
            </w:r>
            <w:r w:rsidR="000B09E2">
              <w:t>micro controladores</w:t>
            </w:r>
          </w:p>
          <w:p w:rsidR="00C50F63" w:rsidRDefault="00C50F63">
            <w:pPr>
              <w:pStyle w:val="Logro"/>
              <w:numPr>
                <w:ilvl w:val="0"/>
                <w:numId w:val="19"/>
              </w:numPr>
            </w:pPr>
            <w:r>
              <w:t>Linux, Centos , Suse , Ubuntu</w:t>
            </w:r>
          </w:p>
          <w:p w:rsidR="00C50F63" w:rsidRDefault="00C50F63">
            <w:pPr>
              <w:pStyle w:val="Logro"/>
              <w:numPr>
                <w:ilvl w:val="0"/>
                <w:numId w:val="19"/>
              </w:numPr>
            </w:pPr>
            <w:r w:rsidRPr="00761BEF">
              <w:rPr>
                <w:highlight w:val="yellow"/>
              </w:rPr>
              <w:t>WebService c#,Java,vb Net 2013</w:t>
            </w:r>
          </w:p>
          <w:p w:rsidR="00C50F63" w:rsidRDefault="00C50F63" w:rsidP="005E51B2">
            <w:pPr>
              <w:pStyle w:val="Logro"/>
              <w:numPr>
                <w:ilvl w:val="0"/>
                <w:numId w:val="19"/>
              </w:numPr>
            </w:pPr>
            <w:r>
              <w:t>Jquery , razor , Asp Net c# con MVC</w:t>
            </w:r>
          </w:p>
        </w:tc>
      </w:tr>
      <w:tr w:rsidR="009A2063" w:rsidTr="00137AA6">
        <w:trPr>
          <w:cantSplit/>
          <w:trHeight w:val="3966"/>
        </w:trPr>
        <w:tc>
          <w:tcPr>
            <w:tcW w:w="17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2063" w:rsidRDefault="009A2063" w:rsidP="003C6971">
            <w:pPr>
              <w:pStyle w:val="Ttulodeseccin"/>
            </w:pPr>
            <w:r>
              <w:lastRenderedPageBreak/>
              <w:t>Actividades profesionales adicionales</w:t>
            </w:r>
          </w:p>
          <w:p w:rsidR="009A2063" w:rsidRDefault="009A2063">
            <w:pPr>
              <w:pStyle w:val="Ttulodeseccin"/>
            </w:pPr>
          </w:p>
          <w:p w:rsidR="009A2063" w:rsidRDefault="009A2063" w:rsidP="003C6971">
            <w:pPr>
              <w:pStyle w:val="Ttulodeseccin"/>
            </w:pPr>
          </w:p>
          <w:p w:rsidR="009A2063" w:rsidRPr="00154ADF" w:rsidRDefault="009A2063" w:rsidP="00154ADF"/>
          <w:p w:rsidR="009A2063" w:rsidRDefault="009A2063" w:rsidP="003C6971">
            <w:pPr>
              <w:pStyle w:val="Ttulodeseccin"/>
            </w:pPr>
          </w:p>
          <w:p w:rsidR="009A2063" w:rsidRDefault="009A2063" w:rsidP="003C6971">
            <w:pPr>
              <w:pStyle w:val="Ttulodeseccin"/>
            </w:pPr>
          </w:p>
          <w:p w:rsidR="009A2063" w:rsidRDefault="009A2063" w:rsidP="003C6971">
            <w:pPr>
              <w:pStyle w:val="Ttulodeseccin"/>
            </w:pPr>
          </w:p>
          <w:p w:rsidR="009A2063" w:rsidRDefault="00B3402A" w:rsidP="003C6971">
            <w:pPr>
              <w:pStyle w:val="Ttulodeseccin"/>
            </w:pPr>
            <w:r>
              <w:rPr>
                <w:noProof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76160" behindDoc="0" locked="0" layoutInCell="1" allowOverlap="1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103505</wp:posOffset>
                      </wp:positionV>
                      <wp:extent cx="1066800" cy="0"/>
                      <wp:effectExtent l="0" t="0" r="19050" b="19050"/>
                      <wp:wrapNone/>
                      <wp:docPr id="1" name="Conector rec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668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4E4B9EA" id="Conector recto 1" o:spid="_x0000_s1026" style="position:absolute;flip:x;z-index:25167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pt,8.15pt" to="81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" strokecolor="#4579b8 [3044]"/>
                  </w:pict>
                </mc:Fallback>
              </mc:AlternateContent>
            </w:r>
          </w:p>
          <w:p w:rsidR="009A2063" w:rsidRDefault="009A2063" w:rsidP="003C6971">
            <w:pPr>
              <w:pStyle w:val="Ttulodeseccin"/>
            </w:pPr>
          </w:p>
          <w:p w:rsidR="009A2063" w:rsidRDefault="009A2063" w:rsidP="003C6971">
            <w:pPr>
              <w:pStyle w:val="Ttulodeseccin"/>
            </w:pPr>
          </w:p>
          <w:p w:rsidR="009A2063" w:rsidRDefault="009A2063" w:rsidP="003C6971">
            <w:pPr>
              <w:pStyle w:val="Ttulodeseccin"/>
            </w:pPr>
          </w:p>
          <w:p w:rsidR="009A2063" w:rsidRDefault="009A2063" w:rsidP="003C6971">
            <w:pPr>
              <w:pStyle w:val="Ttulodeseccin"/>
            </w:pPr>
          </w:p>
          <w:p w:rsidR="009A2063" w:rsidRDefault="009A2063" w:rsidP="003C6971">
            <w:pPr>
              <w:pStyle w:val="Ttulodeseccin"/>
            </w:pPr>
          </w:p>
          <w:p w:rsidR="009A2063" w:rsidRDefault="009A2063" w:rsidP="003C6971">
            <w:pPr>
              <w:pStyle w:val="Ttulodeseccin"/>
            </w:pPr>
          </w:p>
          <w:p w:rsidR="009A2063" w:rsidRDefault="009A2063" w:rsidP="003C6971">
            <w:pPr>
              <w:pStyle w:val="Ttulodeseccin"/>
            </w:pPr>
            <w:r>
              <w:t>Referencias</w:t>
            </w:r>
          </w:p>
        </w:tc>
        <w:tc>
          <w:tcPr>
            <w:tcW w:w="9639" w:type="dxa"/>
            <w:tcBorders>
              <w:left w:val="single" w:sz="4" w:space="0" w:color="auto"/>
            </w:tcBorders>
          </w:tcPr>
          <w:p w:rsidR="009A2063" w:rsidRDefault="009A2063" w:rsidP="00A02BE4">
            <w:pPr>
              <w:pStyle w:val="Logro"/>
              <w:numPr>
                <w:ilvl w:val="0"/>
                <w:numId w:val="0"/>
              </w:numPr>
            </w:pPr>
          </w:p>
          <w:p w:rsidR="009A2063" w:rsidRDefault="009A2063">
            <w:pPr>
              <w:pStyle w:val="Logro"/>
            </w:pPr>
            <w:r>
              <w:t>Conferencia Técnicas (Las Tecnologías de Información y sus aplicaciones para el tercer milenio)</w:t>
            </w:r>
          </w:p>
          <w:p w:rsidR="009A2063" w:rsidRDefault="009A2063">
            <w:pPr>
              <w:pStyle w:val="Logro"/>
            </w:pPr>
            <w:r>
              <w:t>I Congreso Idatino “99 (Nuevas Tecnologías informáticas del tercer milenio)</w:t>
            </w:r>
          </w:p>
          <w:p w:rsidR="009A2063" w:rsidRDefault="009A2063">
            <w:pPr>
              <w:pStyle w:val="Logro"/>
            </w:pPr>
            <w:r>
              <w:t>I Jornada Pedagógica 2003 –II “</w:t>
            </w:r>
            <w:smartTag w:uri="urn:schemas-microsoft-com:office:smarttags" w:element="PersonName">
              <w:smartTagPr>
                <w:attr w:name="ProductID" w:val="La Ense￱anza"/>
              </w:smartTagPr>
              <w:r>
                <w:t>La Enseñanza</w:t>
              </w:r>
            </w:smartTag>
            <w:r>
              <w:t xml:space="preserve"> en Tiempo de Crisis”</w:t>
            </w:r>
          </w:p>
          <w:p w:rsidR="009A2063" w:rsidRDefault="009A2063">
            <w:pPr>
              <w:pStyle w:val="Logro"/>
              <w:rPr>
                <w:b/>
              </w:rPr>
            </w:pPr>
            <w:r>
              <w:rPr>
                <w:b/>
              </w:rPr>
              <w:t xml:space="preserve">Estudios </w:t>
            </w:r>
            <w:r w:rsidRPr="0049319D">
              <w:rPr>
                <w:b/>
              </w:rPr>
              <w:t>Certificación  Microsoft Certified</w:t>
            </w:r>
            <w:r>
              <w:rPr>
                <w:b/>
              </w:rPr>
              <w:t xml:space="preserve"> </w:t>
            </w:r>
            <w:r w:rsidRPr="0049319D">
              <w:rPr>
                <w:b/>
              </w:rPr>
              <w:t xml:space="preserve"> (MCAS)</w:t>
            </w:r>
          </w:p>
          <w:p w:rsidR="009A2063" w:rsidRDefault="009A2063" w:rsidP="00740590">
            <w:pPr>
              <w:pStyle w:val="Logro"/>
              <w:rPr>
                <w:b/>
                <w:lang w:val="es-ES"/>
              </w:rPr>
            </w:pPr>
            <w:r w:rsidRPr="00740590">
              <w:rPr>
                <w:b/>
                <w:lang w:val="es-ES"/>
              </w:rPr>
              <w:t>Universidad Privada Señor de Sipan</w:t>
            </w:r>
            <w:r>
              <w:rPr>
                <w:b/>
                <w:lang w:val="es-ES"/>
              </w:rPr>
              <w:t xml:space="preserve"> </w:t>
            </w:r>
          </w:p>
          <w:p w:rsidR="009A2063" w:rsidRDefault="009A2063" w:rsidP="004842D8"/>
          <w:p w:rsidR="009A2063" w:rsidRPr="00740590" w:rsidRDefault="009A2063" w:rsidP="009A2063">
            <w:pPr>
              <w:ind w:left="6165"/>
              <w:rPr>
                <w:b/>
                <w:lang w:val="es-ES"/>
              </w:rPr>
            </w:pPr>
          </w:p>
        </w:tc>
      </w:tr>
      <w:tr w:rsidR="00C50F63" w:rsidTr="00137AA6">
        <w:trPr>
          <w:cantSplit/>
        </w:trPr>
        <w:tc>
          <w:tcPr>
            <w:tcW w:w="17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63" w:rsidRDefault="00C50F63">
            <w:pPr>
              <w:pStyle w:val="Ttulodeseccin"/>
            </w:pPr>
          </w:p>
        </w:tc>
        <w:tc>
          <w:tcPr>
            <w:tcW w:w="9639" w:type="dxa"/>
            <w:tcBorders>
              <w:left w:val="single" w:sz="4" w:space="0" w:color="auto"/>
            </w:tcBorders>
          </w:tcPr>
          <w:p w:rsidR="00C50F63" w:rsidRDefault="00C50F63">
            <w:pPr>
              <w:pStyle w:val="Objetivo"/>
            </w:pPr>
            <w:r>
              <w:t>Ingeniero – Edinson Zavaleta(IPAL) – Coordinador IST Ipal               Tlf : 411-5858</w:t>
            </w:r>
          </w:p>
          <w:p w:rsidR="00C50F63" w:rsidRDefault="00C50F63">
            <w:pPr>
              <w:pStyle w:val="Objetivo"/>
            </w:pPr>
            <w:r>
              <w:t>Ingeniero – Luis Alvarez Nuñez – Director    Colegio Trujillo                Tlf : 526-0353</w:t>
            </w:r>
          </w:p>
          <w:p w:rsidR="00C50F63" w:rsidRDefault="00C50F63">
            <w:pPr>
              <w:pStyle w:val="Textoindependiente"/>
            </w:pPr>
            <w:r>
              <w:t xml:space="preserve">Guerrero Yesán Luz Estela  - Sub Directora     Colegio Trujillo                   Tlf: 97226148     </w:t>
            </w:r>
          </w:p>
          <w:p w:rsidR="00C50F63" w:rsidRDefault="00C50F63">
            <w:pPr>
              <w:tabs>
                <w:tab w:val="num" w:pos="1068"/>
              </w:tabs>
              <w:jc w:val="both"/>
              <w:rPr>
                <w:color w:val="000000"/>
                <w:lang w:val="es-MX"/>
              </w:rPr>
            </w:pPr>
            <w:r>
              <w:rPr>
                <w:color w:val="000000"/>
                <w:lang w:val="es-MX"/>
              </w:rPr>
              <w:t>Instituto Superior Tecnológico IDAT</w:t>
            </w:r>
          </w:p>
          <w:p w:rsidR="00C50F63" w:rsidRDefault="00C50F63" w:rsidP="0049319D">
            <w:pPr>
              <w:pStyle w:val="Textoindependiente"/>
            </w:pPr>
            <w:r>
              <w:t xml:space="preserve">Ingeniero Rolando Rojas Gallo  - Director  Instituto  IDAT                           Tlf:  4336635  </w:t>
            </w:r>
          </w:p>
          <w:p w:rsidR="00C50F63" w:rsidRDefault="00C50F63" w:rsidP="00E10FF6">
            <w:pPr>
              <w:pStyle w:val="Textoindependiente"/>
              <w:spacing w:after="0"/>
            </w:pPr>
            <w:r>
              <w:t>Gerente del Programa de Especialización  Instituto Idat</w:t>
            </w:r>
          </w:p>
          <w:p w:rsidR="00C50F63" w:rsidRDefault="000B09E2" w:rsidP="00E10FF6">
            <w:pPr>
              <w:pStyle w:val="Textoindependiente"/>
              <w:spacing w:after="0"/>
            </w:pPr>
            <w:r>
              <w:t>Ing.</w:t>
            </w:r>
            <w:r w:rsidR="00C50F63">
              <w:t xml:space="preserve"> Eloy </w:t>
            </w:r>
            <w:r>
              <w:t>Soltero</w:t>
            </w:r>
            <w:r w:rsidR="00C50F63">
              <w:t xml:space="preserve">                                                                                              Tlf:  4336635</w:t>
            </w:r>
          </w:p>
          <w:p w:rsidR="00C50F63" w:rsidRDefault="00C50F63">
            <w:pPr>
              <w:pStyle w:val="Textoindependiente"/>
              <w:spacing w:after="0"/>
            </w:pPr>
          </w:p>
          <w:p w:rsidR="00C50F63" w:rsidRDefault="00C50F63">
            <w:pPr>
              <w:pStyle w:val="Textoindependiente"/>
              <w:spacing w:after="0"/>
            </w:pPr>
            <w:r>
              <w:t xml:space="preserve">Centro de Capacitación –  San Marcos                                                         Tlf: 332-5288 </w:t>
            </w:r>
          </w:p>
          <w:p w:rsidR="00C50F63" w:rsidRDefault="00C50F63">
            <w:pPr>
              <w:pStyle w:val="Textoindependiente"/>
              <w:spacing w:after="0"/>
            </w:pPr>
            <w:r>
              <w:t>Director Académico  Jesús Lazo Negrón</w:t>
            </w:r>
          </w:p>
          <w:p w:rsidR="00C50F63" w:rsidRDefault="00C50F63">
            <w:pPr>
              <w:pStyle w:val="Textoindependiente"/>
              <w:spacing w:after="0"/>
            </w:pPr>
          </w:p>
          <w:p w:rsidR="00C50F63" w:rsidRDefault="00C50F63" w:rsidP="00F25E0D">
            <w:pPr>
              <w:pStyle w:val="Textoindependiente"/>
              <w:spacing w:after="0"/>
            </w:pPr>
            <w:r>
              <w:t xml:space="preserve">Empresa </w:t>
            </w:r>
            <w:r w:rsidR="000B09E2">
              <w:t>Brocatel</w:t>
            </w:r>
          </w:p>
          <w:p w:rsidR="00C50F63" w:rsidRDefault="00C50F63" w:rsidP="00F25E0D">
            <w:pPr>
              <w:pStyle w:val="Textoindependiente"/>
              <w:spacing w:after="0"/>
            </w:pPr>
            <w:r>
              <w:t xml:space="preserve">Sr. </w:t>
            </w:r>
            <w:r w:rsidR="000B09E2">
              <w:t>Martínez</w:t>
            </w:r>
            <w:r>
              <w:t xml:space="preserve"> </w:t>
            </w:r>
            <w:r w:rsidR="000B09E2">
              <w:t>José</w:t>
            </w:r>
            <w:r>
              <w:t xml:space="preserve">                                                                                             Tlf : 5367594 </w:t>
            </w:r>
          </w:p>
          <w:p w:rsidR="00C50F63" w:rsidRDefault="00C50F63" w:rsidP="00F25E0D">
            <w:pPr>
              <w:pStyle w:val="Textoindependiente"/>
              <w:spacing w:after="0"/>
            </w:pPr>
            <w:r>
              <w:t xml:space="preserve"> </w:t>
            </w:r>
          </w:p>
          <w:p w:rsidR="00C50F63" w:rsidRDefault="00C50F63" w:rsidP="00F25E0D">
            <w:pPr>
              <w:pStyle w:val="Textoindependiente"/>
              <w:spacing w:after="0"/>
            </w:pPr>
          </w:p>
          <w:p w:rsidR="00C50F63" w:rsidRDefault="00C50F63" w:rsidP="00F25E0D">
            <w:pPr>
              <w:pStyle w:val="Textoindependiente"/>
              <w:spacing w:after="0"/>
            </w:pPr>
            <w:r>
              <w:t xml:space="preserve">Jefe de Proyecto  - </w:t>
            </w:r>
            <w:r w:rsidR="000B09E2">
              <w:t>Tecno va</w:t>
            </w:r>
            <w:r>
              <w:t xml:space="preserve">                                                                           Tlf: 980130177 </w:t>
            </w:r>
          </w:p>
          <w:p w:rsidR="00C50F63" w:rsidRDefault="000B09E2" w:rsidP="00F25E0D">
            <w:pPr>
              <w:pStyle w:val="Textoindependiente"/>
              <w:spacing w:after="0"/>
            </w:pPr>
            <w:r>
              <w:t>Ing.</w:t>
            </w:r>
            <w:r w:rsidR="00C50F63">
              <w:t xml:space="preserve"> </w:t>
            </w:r>
            <w:r>
              <w:t>Jesús</w:t>
            </w:r>
          </w:p>
          <w:p w:rsidR="00C50F63" w:rsidRDefault="00C50F63" w:rsidP="00F25E0D">
            <w:pPr>
              <w:pStyle w:val="Textoindependiente"/>
              <w:spacing w:after="0"/>
            </w:pPr>
          </w:p>
          <w:p w:rsidR="00C50F63" w:rsidRDefault="000B09E2" w:rsidP="00F25E0D">
            <w:pPr>
              <w:pStyle w:val="Textoindependiente"/>
              <w:spacing w:after="0"/>
            </w:pPr>
            <w:r>
              <w:t>Sra.</w:t>
            </w:r>
            <w:r w:rsidR="00C50F63">
              <w:t xml:space="preserve"> Liliana </w:t>
            </w:r>
            <w:r>
              <w:t>Bareque</w:t>
            </w:r>
            <w:r w:rsidR="00C50F63">
              <w:t xml:space="preserve">    - Panorama Distribuidores                                         Tlf: </w:t>
            </w:r>
            <w:r w:rsidR="00C50F63">
              <w:rPr>
                <w:rFonts w:cs="Arial"/>
                <w:color w:val="222222"/>
                <w:shd w:val="clear" w:color="auto" w:fill="FFFFFF"/>
              </w:rPr>
              <w:t>(01) 4281162</w:t>
            </w:r>
          </w:p>
          <w:p w:rsidR="00C50F63" w:rsidRDefault="00C50F63" w:rsidP="00F25E0D">
            <w:pPr>
              <w:pStyle w:val="Textoindependiente"/>
              <w:spacing w:after="0"/>
            </w:pPr>
            <w:r>
              <w:t>Jefe Recursos Humanos</w:t>
            </w:r>
          </w:p>
          <w:p w:rsidR="00C50F63" w:rsidRDefault="00C50F63" w:rsidP="00F25E0D">
            <w:pPr>
              <w:pStyle w:val="Textoindependiente"/>
              <w:spacing w:after="0"/>
            </w:pPr>
          </w:p>
          <w:p w:rsidR="00C50F63" w:rsidRDefault="00C50F63" w:rsidP="00E10FF6">
            <w:pPr>
              <w:pStyle w:val="Textoindependiente"/>
              <w:spacing w:after="0"/>
            </w:pPr>
            <w:r>
              <w:t xml:space="preserve">Sr. Manuel Hinostroza                                                                                     Tlf : 956018735   </w:t>
            </w:r>
          </w:p>
          <w:p w:rsidR="00C50F63" w:rsidRDefault="00C50F63" w:rsidP="00E10FF6">
            <w:pPr>
              <w:pStyle w:val="Textoindependiente"/>
              <w:spacing w:after="0"/>
            </w:pPr>
            <w:r>
              <w:t>Gerente Grifo Los Portales</w:t>
            </w:r>
          </w:p>
          <w:p w:rsidR="00C50F63" w:rsidRDefault="00C50F63" w:rsidP="00F25E0D">
            <w:pPr>
              <w:pStyle w:val="Textoindependiente"/>
              <w:spacing w:after="0"/>
            </w:pPr>
          </w:p>
          <w:p w:rsidR="00F54A1A" w:rsidRDefault="00F54A1A" w:rsidP="00F25E0D">
            <w:pPr>
              <w:pStyle w:val="Textoindependiente"/>
              <w:spacing w:after="0"/>
            </w:pPr>
          </w:p>
          <w:p w:rsidR="00F54A1A" w:rsidRDefault="00F54A1A" w:rsidP="00F25E0D">
            <w:pPr>
              <w:pStyle w:val="Textoindependiente"/>
              <w:spacing w:after="0"/>
            </w:pPr>
            <w:r>
              <w:t>Sr.  Edwin Meza                                                                                               Tlf: 996411084</w:t>
            </w:r>
          </w:p>
          <w:p w:rsidR="00F54A1A" w:rsidRDefault="00F54A1A" w:rsidP="00F25E0D">
            <w:pPr>
              <w:pStyle w:val="Textoindependiente"/>
              <w:spacing w:after="0"/>
            </w:pPr>
            <w:r>
              <w:t>Jefe de Fabrica GMD</w:t>
            </w:r>
          </w:p>
          <w:p w:rsidR="006D3A12" w:rsidRDefault="006D3A12" w:rsidP="00F25E0D">
            <w:pPr>
              <w:pStyle w:val="Textoindependiente"/>
              <w:spacing w:after="0"/>
            </w:pPr>
          </w:p>
          <w:p w:rsidR="006D3A12" w:rsidRDefault="006D3A12" w:rsidP="00F25E0D">
            <w:pPr>
              <w:pStyle w:val="Textoindependiente"/>
              <w:spacing w:after="0"/>
            </w:pPr>
            <w:r>
              <w:t xml:space="preserve">Sr. Julio Blas Postigo </w:t>
            </w:r>
          </w:p>
          <w:p w:rsidR="006D3A12" w:rsidRDefault="006D3A12" w:rsidP="00F25E0D">
            <w:pPr>
              <w:pStyle w:val="Textoindependiente"/>
              <w:spacing w:after="0"/>
            </w:pPr>
            <w:r>
              <w:t>Jefe de Proyecto GMD</w:t>
            </w:r>
          </w:p>
          <w:p w:rsidR="00C50F63" w:rsidRDefault="00C50F63" w:rsidP="00F25E0D">
            <w:pPr>
              <w:pStyle w:val="Textoindependiente"/>
              <w:spacing w:after="0"/>
            </w:pPr>
            <w:r>
              <w:t xml:space="preserve">                 </w:t>
            </w:r>
          </w:p>
        </w:tc>
      </w:tr>
      <w:tr w:rsidR="00C50F63" w:rsidTr="00137AA6">
        <w:tc>
          <w:tcPr>
            <w:tcW w:w="1702" w:type="dxa"/>
            <w:tcBorders>
              <w:top w:val="single" w:sz="4" w:space="0" w:color="auto"/>
            </w:tcBorders>
          </w:tcPr>
          <w:p w:rsidR="00C50F63" w:rsidRDefault="00C50F63">
            <w:pPr>
              <w:pStyle w:val="Ttulodeseccin"/>
            </w:pPr>
            <w:r>
              <w:t>Objetivo</w:t>
            </w:r>
          </w:p>
        </w:tc>
        <w:tc>
          <w:tcPr>
            <w:tcW w:w="9639" w:type="dxa"/>
          </w:tcPr>
          <w:p w:rsidR="00C50F63" w:rsidRDefault="00C50F63">
            <w:pPr>
              <w:pStyle w:val="Objetivo"/>
            </w:pPr>
            <w:r>
              <w:t>Volcar todos mi experiencia y conocimientos adquiridos en las prácticas y estudios realizados para aportar con la empresa y cumplir con los objetivos trazados, y compartir dichos conocimientos para el beneficio de la empresa.</w:t>
            </w:r>
          </w:p>
        </w:tc>
      </w:tr>
    </w:tbl>
    <w:p w:rsidR="00A51A3F" w:rsidRDefault="00A51A3F"/>
    <w:p w:rsidR="00A51A3F" w:rsidRDefault="00A51A3F"/>
    <w:p w:rsidR="007301B3" w:rsidRDefault="007301B3" w:rsidP="000A1AAB">
      <w:r>
        <w:tab/>
      </w:r>
      <w:r>
        <w:tab/>
      </w:r>
      <w:r>
        <w:tab/>
      </w:r>
      <w:r>
        <w:tab/>
      </w:r>
    </w:p>
    <w:p w:rsidR="000A1AAB" w:rsidRDefault="000A1AAB" w:rsidP="000A1AAB"/>
    <w:p w:rsidR="000A1AAB" w:rsidRDefault="000A1AAB" w:rsidP="000A1AAB"/>
    <w:p w:rsidR="000A1AAB" w:rsidRDefault="000A1AAB">
      <w:r>
        <w:t xml:space="preserve"> </w:t>
      </w:r>
      <w:r>
        <w:tab/>
      </w:r>
    </w:p>
    <w:p w:rsidR="00A51A3F" w:rsidRDefault="00A51A3F"/>
    <w:p w:rsidR="00A51A3F" w:rsidRDefault="00A51A3F"/>
    <w:p w:rsidR="00A51A3F" w:rsidRDefault="00A51A3F"/>
    <w:p w:rsidR="00A51A3F" w:rsidRDefault="00A51A3F"/>
    <w:p w:rsidR="004842D8" w:rsidRDefault="004842D8"/>
    <w:p w:rsidR="004842D8" w:rsidRDefault="004842D8"/>
    <w:p w:rsidR="004842D8" w:rsidRDefault="004842D8"/>
    <w:p w:rsidR="004842D8" w:rsidRDefault="004842D8"/>
    <w:p w:rsidR="004842D8" w:rsidRDefault="004842D8"/>
    <w:p w:rsidR="004842D8" w:rsidRDefault="004842D8"/>
    <w:p w:rsidR="004842D8" w:rsidRDefault="004842D8"/>
    <w:p w:rsidR="004842D8" w:rsidRDefault="004842D8"/>
    <w:p w:rsidR="004842D8" w:rsidRDefault="004842D8"/>
    <w:p w:rsidR="004842D8" w:rsidRDefault="004842D8"/>
    <w:p w:rsidR="004842D8" w:rsidRDefault="004842D8"/>
    <w:p w:rsidR="004842D8" w:rsidRDefault="004842D8"/>
    <w:p w:rsidR="004842D8" w:rsidRDefault="004842D8"/>
    <w:p w:rsidR="004842D8" w:rsidRDefault="004842D8"/>
    <w:p w:rsidR="004842D8" w:rsidRDefault="004842D8"/>
    <w:p w:rsidR="004842D8" w:rsidRDefault="004842D8"/>
    <w:p w:rsidR="004842D8" w:rsidRDefault="004842D8"/>
    <w:p w:rsidR="004842D8" w:rsidRDefault="004842D8"/>
    <w:p w:rsidR="004842D8" w:rsidRDefault="004842D8"/>
    <w:p w:rsidR="004842D8" w:rsidRDefault="004842D8"/>
    <w:p w:rsidR="004842D8" w:rsidRDefault="004842D8"/>
    <w:p w:rsidR="004842D8" w:rsidRDefault="004842D8"/>
    <w:p w:rsidR="004842D8" w:rsidRDefault="004842D8"/>
    <w:p w:rsidR="00A51A3F" w:rsidRDefault="00A51A3F"/>
    <w:p w:rsidR="00A51A3F" w:rsidRDefault="00A51A3F"/>
    <w:p w:rsidR="00A51A3F" w:rsidRDefault="00A51A3F"/>
    <w:p w:rsidR="00A51A3F" w:rsidRDefault="007301B3">
      <w:r>
        <w:rPr>
          <w:noProof/>
          <w:lang w:eastAsia="es-PE"/>
        </w:rPr>
        <mc:AlternateContent>
          <mc:Choice Requires="wps">
            <w:drawing>
              <wp:inline distT="0" distB="0" distL="0" distR="0">
                <wp:extent cx="6791325" cy="1295400"/>
                <wp:effectExtent l="0" t="0" r="0" b="0"/>
                <wp:docPr id="5" name="WordAr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6791325" cy="129540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301B3" w:rsidRDefault="007301B3" w:rsidP="007301B3">
                            <w:pPr>
                              <w:pStyle w:val="NormalWeb"/>
                              <w:jc w:val="center"/>
                            </w:pPr>
                            <w:r>
                              <w:rPr>
                                <w:rFonts w:ascii="Arial Black" w:hAnsi="Arial Black"/>
                                <w:color w:val="000000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CURRICULUM VITAE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WordArt 1" o:spid="_x0000_s1028" type="#_x0000_t202" style="width:534.75pt;height:10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" filled="f" stroked="f">
                <o:lock v:ext="edit" shapetype="t"/>
                <v:textbox style="mso-fit-shape-to-text:t">
                  <w:txbxContent>
                    <w:p w:rsidR="007301B3" w:rsidRDefault="007301B3" w:rsidP="007301B3">
                      <w:pPr>
                        <w:pStyle w:val="NormalWeb"/>
                        <w:jc w:val="center"/>
                      </w:pPr>
                      <w:r>
                        <w:rPr>
                          <w:rFonts w:ascii="Arial Black" w:hAnsi="Arial Black"/>
                          <w:color w:val="000000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CURRICULUM VITAE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51A3F" w:rsidRDefault="00A51A3F"/>
    <w:p w:rsidR="00A51A3F" w:rsidRDefault="00A51A3F"/>
    <w:p w:rsidR="00A51A3F" w:rsidRDefault="00A51A3F"/>
    <w:p w:rsidR="00A51A3F" w:rsidRDefault="00A51A3F"/>
    <w:p w:rsidR="00A51A3F" w:rsidRDefault="00A51A3F"/>
    <w:p w:rsidR="00A51A3F" w:rsidRDefault="00A51A3F"/>
    <w:p w:rsidR="00A51A3F" w:rsidRDefault="00A51A3F"/>
    <w:p w:rsidR="00A51A3F" w:rsidRDefault="00A51A3F"/>
    <w:p w:rsidR="00A51A3F" w:rsidRDefault="00A51A3F"/>
    <w:p w:rsidR="00A51A3F" w:rsidRDefault="00A51A3F"/>
    <w:p w:rsidR="00A51A3F" w:rsidRDefault="00A51A3F"/>
    <w:sectPr w:rsidR="00A51A3F" w:rsidSect="004842D8">
      <w:pgSz w:w="11907" w:h="16839"/>
      <w:pgMar w:top="851" w:right="708" w:bottom="1440" w:left="567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787A531C"/>
    <w:lvl w:ilvl="0">
      <w:start w:val="1"/>
      <w:numFmt w:val="decimal"/>
      <w:pStyle w:val="Listaconnme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BAA93B8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AC62FFC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7D4F106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A7891AA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1083D1E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ED28C14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13008EC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BE6636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90AEE0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1" w15:restartNumberingAfterBreak="0">
    <w:nsid w:val="049F09D3"/>
    <w:multiLevelType w:val="hybridMultilevel"/>
    <w:tmpl w:val="2C3EC732"/>
    <w:lvl w:ilvl="0" w:tplc="C0CE5102">
      <w:start w:val="200"/>
      <w:numFmt w:val="decimal"/>
      <w:lvlText w:val="%1"/>
      <w:lvlJc w:val="left"/>
      <w:pPr>
        <w:tabs>
          <w:tab w:val="num" w:pos="705"/>
        </w:tabs>
        <w:ind w:left="70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25"/>
        </w:tabs>
        <w:ind w:left="1425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45"/>
        </w:tabs>
        <w:ind w:left="2145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65"/>
        </w:tabs>
        <w:ind w:left="2865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585"/>
        </w:tabs>
        <w:ind w:left="3585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05"/>
        </w:tabs>
        <w:ind w:left="4305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25"/>
        </w:tabs>
        <w:ind w:left="5025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45"/>
        </w:tabs>
        <w:ind w:left="5745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65"/>
        </w:tabs>
        <w:ind w:left="6465" w:hanging="180"/>
      </w:pPr>
    </w:lvl>
  </w:abstractNum>
  <w:abstractNum w:abstractNumId="12" w15:restartNumberingAfterBreak="0">
    <w:nsid w:val="06EA773D"/>
    <w:multiLevelType w:val="hybridMultilevel"/>
    <w:tmpl w:val="F586A3D2"/>
    <w:lvl w:ilvl="0" w:tplc="C88E877A">
      <w:start w:val="2003"/>
      <w:numFmt w:val="decimal"/>
      <w:lvlText w:val="%1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AB20453"/>
    <w:multiLevelType w:val="hybridMultilevel"/>
    <w:tmpl w:val="A83689FA"/>
    <w:lvl w:ilvl="0" w:tplc="936C08D2">
      <w:start w:val="2000"/>
      <w:numFmt w:val="decimal"/>
      <w:lvlText w:val="%1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C3A4DFA"/>
    <w:multiLevelType w:val="multilevel"/>
    <w:tmpl w:val="EA0C5ED4"/>
    <w:lvl w:ilvl="0">
      <w:start w:val="2005"/>
      <w:numFmt w:val="decimal"/>
      <w:lvlText w:val="%1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4C8024B"/>
    <w:multiLevelType w:val="multilevel"/>
    <w:tmpl w:val="F586A3D2"/>
    <w:lvl w:ilvl="0">
      <w:start w:val="2003"/>
      <w:numFmt w:val="decimal"/>
      <w:lvlText w:val="%1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E94443A"/>
    <w:multiLevelType w:val="hybridMultilevel"/>
    <w:tmpl w:val="05AAA298"/>
    <w:lvl w:ilvl="0" w:tplc="8F3A15C2">
      <w:start w:val="2000"/>
      <w:numFmt w:val="decimal"/>
      <w:lvlText w:val="%1"/>
      <w:lvlJc w:val="left"/>
      <w:pPr>
        <w:tabs>
          <w:tab w:val="num" w:pos="780"/>
        </w:tabs>
        <w:ind w:left="780" w:hanging="43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25"/>
        </w:tabs>
        <w:ind w:left="1425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45"/>
        </w:tabs>
        <w:ind w:left="2145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65"/>
        </w:tabs>
        <w:ind w:left="2865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585"/>
        </w:tabs>
        <w:ind w:left="3585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05"/>
        </w:tabs>
        <w:ind w:left="4305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25"/>
        </w:tabs>
        <w:ind w:left="5025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45"/>
        </w:tabs>
        <w:ind w:left="5745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65"/>
        </w:tabs>
        <w:ind w:left="6465" w:hanging="180"/>
      </w:pPr>
    </w:lvl>
  </w:abstractNum>
  <w:abstractNum w:abstractNumId="17" w15:restartNumberingAfterBreak="0">
    <w:nsid w:val="2666634C"/>
    <w:multiLevelType w:val="hybridMultilevel"/>
    <w:tmpl w:val="EA0C5ED4"/>
    <w:lvl w:ilvl="0" w:tplc="BBD20DAC">
      <w:start w:val="2005"/>
      <w:numFmt w:val="decimal"/>
      <w:lvlText w:val="%1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27482899"/>
    <w:multiLevelType w:val="hybridMultilevel"/>
    <w:tmpl w:val="5E5EB0D2"/>
    <w:lvl w:ilvl="0" w:tplc="87FEA736">
      <w:start w:val="2008"/>
      <w:numFmt w:val="decimal"/>
      <w:lvlText w:val="%1"/>
      <w:lvlJc w:val="left"/>
      <w:pPr>
        <w:tabs>
          <w:tab w:val="num" w:pos="2235"/>
        </w:tabs>
        <w:ind w:left="2235" w:hanging="189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tabs>
          <w:tab w:val="num" w:pos="1425"/>
        </w:tabs>
        <w:ind w:left="1425" w:hanging="360"/>
      </w:pPr>
    </w:lvl>
    <w:lvl w:ilvl="2" w:tplc="040A001B" w:tentative="1">
      <w:start w:val="1"/>
      <w:numFmt w:val="lowerRoman"/>
      <w:lvlText w:val="%3."/>
      <w:lvlJc w:val="right"/>
      <w:pPr>
        <w:tabs>
          <w:tab w:val="num" w:pos="2145"/>
        </w:tabs>
        <w:ind w:left="2145" w:hanging="180"/>
      </w:pPr>
    </w:lvl>
    <w:lvl w:ilvl="3" w:tplc="040A000F" w:tentative="1">
      <w:start w:val="1"/>
      <w:numFmt w:val="decimal"/>
      <w:lvlText w:val="%4."/>
      <w:lvlJc w:val="left"/>
      <w:pPr>
        <w:tabs>
          <w:tab w:val="num" w:pos="2865"/>
        </w:tabs>
        <w:ind w:left="2865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3585"/>
        </w:tabs>
        <w:ind w:left="3585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4305"/>
        </w:tabs>
        <w:ind w:left="4305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5025"/>
        </w:tabs>
        <w:ind w:left="5025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5745"/>
        </w:tabs>
        <w:ind w:left="5745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6465"/>
        </w:tabs>
        <w:ind w:left="6465" w:hanging="180"/>
      </w:pPr>
    </w:lvl>
  </w:abstractNum>
  <w:abstractNum w:abstractNumId="19" w15:restartNumberingAfterBreak="0">
    <w:nsid w:val="35D61981"/>
    <w:multiLevelType w:val="hybridMultilevel"/>
    <w:tmpl w:val="ADD8E2A2"/>
    <w:lvl w:ilvl="0" w:tplc="17100734">
      <w:start w:val="2008"/>
      <w:numFmt w:val="decimal"/>
      <w:lvlText w:val="%1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E4C3837"/>
    <w:multiLevelType w:val="hybridMultilevel"/>
    <w:tmpl w:val="BECAC074"/>
    <w:lvl w:ilvl="0" w:tplc="C45204A6">
      <w:start w:val="1996"/>
      <w:numFmt w:val="decimal"/>
      <w:lvlText w:val="%1"/>
      <w:lvlJc w:val="left"/>
      <w:pPr>
        <w:tabs>
          <w:tab w:val="num" w:pos="2235"/>
        </w:tabs>
        <w:ind w:left="2235" w:hanging="189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25"/>
        </w:tabs>
        <w:ind w:left="1425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45"/>
        </w:tabs>
        <w:ind w:left="2145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65"/>
        </w:tabs>
        <w:ind w:left="2865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585"/>
        </w:tabs>
        <w:ind w:left="3585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05"/>
        </w:tabs>
        <w:ind w:left="4305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25"/>
        </w:tabs>
        <w:ind w:left="5025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45"/>
        </w:tabs>
        <w:ind w:left="5745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65"/>
        </w:tabs>
        <w:ind w:left="6465" w:hanging="180"/>
      </w:pPr>
    </w:lvl>
  </w:abstractNum>
  <w:abstractNum w:abstractNumId="21" w15:restartNumberingAfterBreak="0">
    <w:nsid w:val="4A7829DD"/>
    <w:multiLevelType w:val="multilevel"/>
    <w:tmpl w:val="EA0C5ED4"/>
    <w:lvl w:ilvl="0">
      <w:start w:val="2005"/>
      <w:numFmt w:val="decimal"/>
      <w:lvlText w:val="%1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AE864C5"/>
    <w:multiLevelType w:val="hybridMultilevel"/>
    <w:tmpl w:val="3398BFC6"/>
    <w:lvl w:ilvl="0" w:tplc="75AEFE74">
      <w:start w:val="2002"/>
      <w:numFmt w:val="decimal"/>
      <w:lvlText w:val="%1"/>
      <w:lvlJc w:val="left"/>
      <w:pPr>
        <w:tabs>
          <w:tab w:val="num" w:pos="2190"/>
        </w:tabs>
        <w:ind w:left="2190" w:hanging="1845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tabs>
          <w:tab w:val="num" w:pos="1425"/>
        </w:tabs>
        <w:ind w:left="1425" w:hanging="360"/>
      </w:pPr>
    </w:lvl>
    <w:lvl w:ilvl="2" w:tplc="040A001B" w:tentative="1">
      <w:start w:val="1"/>
      <w:numFmt w:val="lowerRoman"/>
      <w:lvlText w:val="%3."/>
      <w:lvlJc w:val="right"/>
      <w:pPr>
        <w:tabs>
          <w:tab w:val="num" w:pos="2145"/>
        </w:tabs>
        <w:ind w:left="2145" w:hanging="180"/>
      </w:pPr>
    </w:lvl>
    <w:lvl w:ilvl="3" w:tplc="040A000F" w:tentative="1">
      <w:start w:val="1"/>
      <w:numFmt w:val="decimal"/>
      <w:lvlText w:val="%4."/>
      <w:lvlJc w:val="left"/>
      <w:pPr>
        <w:tabs>
          <w:tab w:val="num" w:pos="2865"/>
        </w:tabs>
        <w:ind w:left="2865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3585"/>
        </w:tabs>
        <w:ind w:left="3585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4305"/>
        </w:tabs>
        <w:ind w:left="4305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5025"/>
        </w:tabs>
        <w:ind w:left="5025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5745"/>
        </w:tabs>
        <w:ind w:left="5745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6465"/>
        </w:tabs>
        <w:ind w:left="6465" w:hanging="180"/>
      </w:pPr>
    </w:lvl>
  </w:abstractNum>
  <w:abstractNum w:abstractNumId="23" w15:restartNumberingAfterBreak="0">
    <w:nsid w:val="53594517"/>
    <w:multiLevelType w:val="hybridMultilevel"/>
    <w:tmpl w:val="66986CF6"/>
    <w:lvl w:ilvl="0" w:tplc="DF289382">
      <w:start w:val="2000"/>
      <w:numFmt w:val="decimal"/>
      <w:lvlText w:val="%1"/>
      <w:lvlJc w:val="left"/>
      <w:pPr>
        <w:tabs>
          <w:tab w:val="num" w:pos="2250"/>
        </w:tabs>
        <w:ind w:left="2250" w:hanging="19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25"/>
        </w:tabs>
        <w:ind w:left="1425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45"/>
        </w:tabs>
        <w:ind w:left="2145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65"/>
        </w:tabs>
        <w:ind w:left="2865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585"/>
        </w:tabs>
        <w:ind w:left="3585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05"/>
        </w:tabs>
        <w:ind w:left="4305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25"/>
        </w:tabs>
        <w:ind w:left="5025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45"/>
        </w:tabs>
        <w:ind w:left="5745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65"/>
        </w:tabs>
        <w:ind w:left="6465" w:hanging="180"/>
      </w:pPr>
    </w:lvl>
  </w:abstractNum>
  <w:abstractNum w:abstractNumId="24" w15:restartNumberingAfterBreak="0">
    <w:nsid w:val="537D3A43"/>
    <w:multiLevelType w:val="hybridMultilevel"/>
    <w:tmpl w:val="A8E2953A"/>
    <w:lvl w:ilvl="0" w:tplc="C052884E">
      <w:start w:val="2008"/>
      <w:numFmt w:val="decimal"/>
      <w:lvlText w:val="%1"/>
      <w:lvlJc w:val="left"/>
      <w:pPr>
        <w:tabs>
          <w:tab w:val="num" w:pos="2235"/>
        </w:tabs>
        <w:ind w:left="2235" w:hanging="189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tabs>
          <w:tab w:val="num" w:pos="1425"/>
        </w:tabs>
        <w:ind w:left="1425" w:hanging="360"/>
      </w:pPr>
    </w:lvl>
    <w:lvl w:ilvl="2" w:tplc="040A001B" w:tentative="1">
      <w:start w:val="1"/>
      <w:numFmt w:val="lowerRoman"/>
      <w:lvlText w:val="%3."/>
      <w:lvlJc w:val="right"/>
      <w:pPr>
        <w:tabs>
          <w:tab w:val="num" w:pos="2145"/>
        </w:tabs>
        <w:ind w:left="2145" w:hanging="180"/>
      </w:pPr>
    </w:lvl>
    <w:lvl w:ilvl="3" w:tplc="040A000F" w:tentative="1">
      <w:start w:val="1"/>
      <w:numFmt w:val="decimal"/>
      <w:lvlText w:val="%4."/>
      <w:lvlJc w:val="left"/>
      <w:pPr>
        <w:tabs>
          <w:tab w:val="num" w:pos="2865"/>
        </w:tabs>
        <w:ind w:left="2865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3585"/>
        </w:tabs>
        <w:ind w:left="3585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4305"/>
        </w:tabs>
        <w:ind w:left="4305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5025"/>
        </w:tabs>
        <w:ind w:left="5025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5745"/>
        </w:tabs>
        <w:ind w:left="5745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6465"/>
        </w:tabs>
        <w:ind w:left="6465" w:hanging="180"/>
      </w:pPr>
    </w:lvl>
  </w:abstractNum>
  <w:abstractNum w:abstractNumId="25" w15:restartNumberingAfterBreak="0">
    <w:nsid w:val="53801B2C"/>
    <w:multiLevelType w:val="hybridMultilevel"/>
    <w:tmpl w:val="4344F640"/>
    <w:lvl w:ilvl="0" w:tplc="C0BC82BE">
      <w:start w:val="1996"/>
      <w:numFmt w:val="decimal"/>
      <w:lvlText w:val="%1"/>
      <w:lvlJc w:val="left"/>
      <w:pPr>
        <w:tabs>
          <w:tab w:val="num" w:pos="2520"/>
        </w:tabs>
        <w:ind w:left="2520" w:hanging="21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4633002"/>
    <w:multiLevelType w:val="multilevel"/>
    <w:tmpl w:val="0FDA5C34"/>
    <w:lvl w:ilvl="0">
      <w:start w:val="2002"/>
      <w:numFmt w:val="decimal"/>
      <w:lvlText w:val="%1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6AB2140"/>
    <w:multiLevelType w:val="hybridMultilevel"/>
    <w:tmpl w:val="82E03FA8"/>
    <w:lvl w:ilvl="0" w:tplc="BE148E46">
      <w:start w:val="2002"/>
      <w:numFmt w:val="decimal"/>
      <w:lvlText w:val="%1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6B75600"/>
    <w:multiLevelType w:val="singleLevel"/>
    <w:tmpl w:val="EBBC44FA"/>
    <w:lvl w:ilvl="0">
      <w:start w:val="1"/>
      <w:numFmt w:val="bullet"/>
      <w:pStyle w:val="Logro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29" w15:restartNumberingAfterBreak="0">
    <w:nsid w:val="696474F6"/>
    <w:multiLevelType w:val="hybridMultilevel"/>
    <w:tmpl w:val="2580F11E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EE04C17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6FE03579"/>
    <w:multiLevelType w:val="hybridMultilevel"/>
    <w:tmpl w:val="48E27BDA"/>
    <w:lvl w:ilvl="0" w:tplc="031A3436">
      <w:start w:val="2008"/>
      <w:numFmt w:val="decimal"/>
      <w:lvlText w:val="%1"/>
      <w:lvlJc w:val="left"/>
      <w:pPr>
        <w:tabs>
          <w:tab w:val="num" w:pos="2235"/>
        </w:tabs>
        <w:ind w:left="2235" w:hanging="189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tabs>
          <w:tab w:val="num" w:pos="1425"/>
        </w:tabs>
        <w:ind w:left="1425" w:hanging="360"/>
      </w:pPr>
    </w:lvl>
    <w:lvl w:ilvl="2" w:tplc="040A001B" w:tentative="1">
      <w:start w:val="1"/>
      <w:numFmt w:val="lowerRoman"/>
      <w:lvlText w:val="%3."/>
      <w:lvlJc w:val="right"/>
      <w:pPr>
        <w:tabs>
          <w:tab w:val="num" w:pos="2145"/>
        </w:tabs>
        <w:ind w:left="2145" w:hanging="180"/>
      </w:pPr>
    </w:lvl>
    <w:lvl w:ilvl="3" w:tplc="040A000F" w:tentative="1">
      <w:start w:val="1"/>
      <w:numFmt w:val="decimal"/>
      <w:lvlText w:val="%4."/>
      <w:lvlJc w:val="left"/>
      <w:pPr>
        <w:tabs>
          <w:tab w:val="num" w:pos="2865"/>
        </w:tabs>
        <w:ind w:left="2865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3585"/>
        </w:tabs>
        <w:ind w:left="3585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4305"/>
        </w:tabs>
        <w:ind w:left="4305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5025"/>
        </w:tabs>
        <w:ind w:left="5025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5745"/>
        </w:tabs>
        <w:ind w:left="5745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6465"/>
        </w:tabs>
        <w:ind w:left="6465" w:hanging="180"/>
      </w:pPr>
    </w:lvl>
  </w:abstractNum>
  <w:abstractNum w:abstractNumId="32" w15:restartNumberingAfterBreak="0">
    <w:nsid w:val="71382FF2"/>
    <w:multiLevelType w:val="multilevel"/>
    <w:tmpl w:val="0574B446"/>
    <w:lvl w:ilvl="0">
      <w:start w:val="2009"/>
      <w:numFmt w:val="decimal"/>
      <w:lvlText w:val="%1"/>
      <w:lvlJc w:val="left"/>
      <w:pPr>
        <w:ind w:left="900" w:hanging="900"/>
      </w:pPr>
      <w:rPr>
        <w:rFonts w:hint="default"/>
      </w:rPr>
    </w:lvl>
    <w:lvl w:ilvl="1">
      <w:start w:val="2010"/>
      <w:numFmt w:val="decimal"/>
      <w:lvlText w:val="%1-%2"/>
      <w:lvlJc w:val="left"/>
      <w:pPr>
        <w:ind w:left="1245" w:hanging="90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590" w:hanging="90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935" w:hanging="90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24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2805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351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3855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4560" w:hanging="1800"/>
      </w:pPr>
      <w:rPr>
        <w:rFonts w:hint="default"/>
      </w:rPr>
    </w:lvl>
  </w:abstractNum>
  <w:abstractNum w:abstractNumId="33" w15:restartNumberingAfterBreak="0">
    <w:nsid w:val="7ED741D0"/>
    <w:multiLevelType w:val="hybridMultilevel"/>
    <w:tmpl w:val="0FDA5C34"/>
    <w:lvl w:ilvl="0" w:tplc="1E1A4BAA">
      <w:start w:val="2002"/>
      <w:numFmt w:val="decimal"/>
      <w:lvlText w:val="%1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0"/>
    <w:lvlOverride w:ilvl="0">
      <w:lvl w:ilvl="0">
        <w:start w:val="1"/>
        <w:numFmt w:val="bullet"/>
        <w:lvlText w:val=""/>
        <w:legacy w:legacy="1" w:legacySpace="0" w:legacyIndent="144"/>
        <w:lvlJc w:val="left"/>
        <w:rPr>
          <w:rFonts w:ascii="Wingdings" w:hAnsi="Wingdings"/>
          <w:sz w:val="12"/>
        </w:rPr>
      </w:lvl>
    </w:lvlOverride>
  </w:num>
  <w:num w:numId="12">
    <w:abstractNumId w:val="28"/>
  </w:num>
  <w:num w:numId="13">
    <w:abstractNumId w:val="13"/>
  </w:num>
  <w:num w:numId="14">
    <w:abstractNumId w:val="25"/>
  </w:num>
  <w:num w:numId="15">
    <w:abstractNumId w:val="20"/>
  </w:num>
  <w:num w:numId="16">
    <w:abstractNumId w:val="23"/>
  </w:num>
  <w:num w:numId="17">
    <w:abstractNumId w:val="16"/>
  </w:num>
  <w:num w:numId="18">
    <w:abstractNumId w:val="11"/>
  </w:num>
  <w:num w:numId="19">
    <w:abstractNumId w:val="29"/>
  </w:num>
  <w:num w:numId="20">
    <w:abstractNumId w:val="30"/>
  </w:num>
  <w:num w:numId="21">
    <w:abstractNumId w:val="27"/>
  </w:num>
  <w:num w:numId="22">
    <w:abstractNumId w:val="33"/>
  </w:num>
  <w:num w:numId="23">
    <w:abstractNumId w:val="26"/>
  </w:num>
  <w:num w:numId="24">
    <w:abstractNumId w:val="12"/>
  </w:num>
  <w:num w:numId="25">
    <w:abstractNumId w:val="15"/>
  </w:num>
  <w:num w:numId="26">
    <w:abstractNumId w:val="17"/>
  </w:num>
  <w:num w:numId="27">
    <w:abstractNumId w:val="22"/>
  </w:num>
  <w:num w:numId="28">
    <w:abstractNumId w:val="24"/>
  </w:num>
  <w:num w:numId="29">
    <w:abstractNumId w:val="18"/>
  </w:num>
  <w:num w:numId="30">
    <w:abstractNumId w:val="31"/>
  </w:num>
  <w:num w:numId="31">
    <w:abstractNumId w:val="14"/>
  </w:num>
  <w:num w:numId="32">
    <w:abstractNumId w:val="21"/>
  </w:num>
  <w:num w:numId="33">
    <w:abstractNumId w:val="19"/>
  </w:num>
  <w:num w:numId="3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75"/>
  <w:displayHorizontalDrawingGridEvery w:val="2"/>
  <w:displayVerticalDrawingGridEvery w:val="2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iResumeStyle" w:val="0"/>
  </w:docVars>
  <w:rsids>
    <w:rsidRoot w:val="00A51A3F"/>
    <w:rsid w:val="00086616"/>
    <w:rsid w:val="000A1AAB"/>
    <w:rsid w:val="000B09E2"/>
    <w:rsid w:val="00104B61"/>
    <w:rsid w:val="00137AA6"/>
    <w:rsid w:val="00154ADF"/>
    <w:rsid w:val="001C0F9B"/>
    <w:rsid w:val="00222B3B"/>
    <w:rsid w:val="0022467F"/>
    <w:rsid w:val="002D540B"/>
    <w:rsid w:val="003412F4"/>
    <w:rsid w:val="003737D9"/>
    <w:rsid w:val="00393CDF"/>
    <w:rsid w:val="003C604C"/>
    <w:rsid w:val="003C6971"/>
    <w:rsid w:val="003E36CD"/>
    <w:rsid w:val="003E77A0"/>
    <w:rsid w:val="00437456"/>
    <w:rsid w:val="00444229"/>
    <w:rsid w:val="004842D8"/>
    <w:rsid w:val="0049319D"/>
    <w:rsid w:val="004A747D"/>
    <w:rsid w:val="00521FCC"/>
    <w:rsid w:val="00564D2A"/>
    <w:rsid w:val="005845F3"/>
    <w:rsid w:val="00586CF4"/>
    <w:rsid w:val="005872A4"/>
    <w:rsid w:val="005D13D8"/>
    <w:rsid w:val="005E4F59"/>
    <w:rsid w:val="005E51B2"/>
    <w:rsid w:val="00603AD3"/>
    <w:rsid w:val="00626D39"/>
    <w:rsid w:val="006A232C"/>
    <w:rsid w:val="006D3A12"/>
    <w:rsid w:val="006F210D"/>
    <w:rsid w:val="007301B3"/>
    <w:rsid w:val="00740590"/>
    <w:rsid w:val="00761BEF"/>
    <w:rsid w:val="007C043A"/>
    <w:rsid w:val="00804D10"/>
    <w:rsid w:val="008A268A"/>
    <w:rsid w:val="00940DA7"/>
    <w:rsid w:val="00994CE2"/>
    <w:rsid w:val="009A2063"/>
    <w:rsid w:val="009B1518"/>
    <w:rsid w:val="00A02BE4"/>
    <w:rsid w:val="00A1555F"/>
    <w:rsid w:val="00A51A3F"/>
    <w:rsid w:val="00AF3EC9"/>
    <w:rsid w:val="00B3402A"/>
    <w:rsid w:val="00B5122F"/>
    <w:rsid w:val="00C3673C"/>
    <w:rsid w:val="00C42BC4"/>
    <w:rsid w:val="00C50F63"/>
    <w:rsid w:val="00C550BD"/>
    <w:rsid w:val="00C70DEF"/>
    <w:rsid w:val="00C96C6A"/>
    <w:rsid w:val="00CC3D1E"/>
    <w:rsid w:val="00CF0562"/>
    <w:rsid w:val="00D33535"/>
    <w:rsid w:val="00D66035"/>
    <w:rsid w:val="00D67B25"/>
    <w:rsid w:val="00D71665"/>
    <w:rsid w:val="00D719BD"/>
    <w:rsid w:val="00D7684D"/>
    <w:rsid w:val="00D77453"/>
    <w:rsid w:val="00DF309E"/>
    <w:rsid w:val="00DF30D3"/>
    <w:rsid w:val="00E10FF6"/>
    <w:rsid w:val="00E1165A"/>
    <w:rsid w:val="00E11DBE"/>
    <w:rsid w:val="00E26BF3"/>
    <w:rsid w:val="00E7722F"/>
    <w:rsid w:val="00EA6B16"/>
    <w:rsid w:val="00ED6460"/>
    <w:rsid w:val="00EE7BD9"/>
    <w:rsid w:val="00F25E0D"/>
    <w:rsid w:val="00F36831"/>
    <w:rsid w:val="00F54A1A"/>
    <w:rsid w:val="00F95878"/>
    <w:rsid w:val="00F96A4A"/>
    <w:rsid w:val="00FC69AB"/>
    <w:rsid w:val="00FF5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docId w15:val="{B6D8DE1C-001A-4954-8DC2-FDDDAB78E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eastAsia="Times New Roman" w:hAnsi="Arial"/>
      <w:lang w:eastAsia="en-US"/>
    </w:rPr>
  </w:style>
  <w:style w:type="paragraph" w:styleId="Ttulo1">
    <w:name w:val="heading 1"/>
    <w:basedOn w:val="Ttulo-base"/>
    <w:next w:val="Textoindependiente"/>
    <w:qFormat/>
    <w:pPr>
      <w:spacing w:before="220" w:after="220"/>
      <w:ind w:left="-2160"/>
      <w:jc w:val="left"/>
      <w:outlineLvl w:val="0"/>
    </w:pPr>
    <w:rPr>
      <w:rFonts w:ascii="Arial Black" w:hAnsi="Arial Black"/>
      <w:kern w:val="28"/>
      <w:sz w:val="20"/>
    </w:rPr>
  </w:style>
  <w:style w:type="paragraph" w:styleId="Ttulo2">
    <w:name w:val="heading 2"/>
    <w:basedOn w:val="Ttulo-base"/>
    <w:next w:val="Textoindependiente"/>
    <w:qFormat/>
    <w:pPr>
      <w:spacing w:after="220"/>
      <w:jc w:val="left"/>
      <w:outlineLvl w:val="1"/>
    </w:pPr>
    <w:rPr>
      <w:rFonts w:ascii="Arial Black" w:hAnsi="Arial Black"/>
      <w:sz w:val="20"/>
    </w:rPr>
  </w:style>
  <w:style w:type="paragraph" w:styleId="Ttulo3">
    <w:name w:val="heading 3"/>
    <w:basedOn w:val="Ttulo-base"/>
    <w:next w:val="Textoindependiente"/>
    <w:qFormat/>
    <w:pPr>
      <w:spacing w:after="220"/>
      <w:jc w:val="left"/>
      <w:outlineLvl w:val="2"/>
    </w:pPr>
    <w:rPr>
      <w:i/>
      <w:spacing w:val="-2"/>
      <w:sz w:val="20"/>
    </w:rPr>
  </w:style>
  <w:style w:type="paragraph" w:styleId="Ttulo4">
    <w:name w:val="heading 4"/>
    <w:basedOn w:val="Ttulo-base"/>
    <w:next w:val="Textoindependiente"/>
    <w:qFormat/>
    <w:pPr>
      <w:jc w:val="left"/>
      <w:outlineLvl w:val="3"/>
    </w:pPr>
    <w:rPr>
      <w:rFonts w:ascii="Arial Black" w:hAnsi="Arial Black"/>
      <w:sz w:val="20"/>
    </w:rPr>
  </w:style>
  <w:style w:type="paragraph" w:styleId="Ttulo5">
    <w:name w:val="heading 5"/>
    <w:basedOn w:val="Ttulo-base"/>
    <w:next w:val="Textoindependiente"/>
    <w:qFormat/>
    <w:pPr>
      <w:spacing w:after="220"/>
      <w:jc w:val="left"/>
      <w:outlineLvl w:val="4"/>
    </w:pPr>
    <w:rPr>
      <w:rFonts w:ascii="Arial Black" w:hAnsi="Arial Black"/>
      <w:sz w:val="16"/>
    </w:rPr>
  </w:style>
  <w:style w:type="paragraph" w:styleId="Ttulo6">
    <w:name w:val="heading 6"/>
    <w:basedOn w:val="Normal"/>
    <w:next w:val="Normal"/>
    <w:qFormat/>
    <w:pPr>
      <w:spacing w:before="240" w:after="60"/>
      <w:jc w:val="both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AcrnimoHTML">
    <w:name w:val="HTML Acronym"/>
    <w:basedOn w:val="Fuentedeprrafopredeter"/>
    <w:rPr>
      <w:lang w:val="es-ES" w:bidi="ar-SA"/>
    </w:rPr>
  </w:style>
  <w:style w:type="paragraph" w:styleId="Cierre">
    <w:name w:val="Closing"/>
    <w:basedOn w:val="Normal"/>
    <w:pPr>
      <w:ind w:left="4252"/>
    </w:pPr>
  </w:style>
  <w:style w:type="character" w:styleId="CitaHTML">
    <w:name w:val="HTML Cite"/>
    <w:rPr>
      <w:i/>
      <w:iCs/>
      <w:lang w:val="es-ES" w:bidi="ar-SA"/>
    </w:rPr>
  </w:style>
  <w:style w:type="character" w:styleId="CdigoHTML">
    <w:name w:val="HTML Code"/>
    <w:rPr>
      <w:rFonts w:ascii="Courier New" w:hAnsi="Courier New"/>
      <w:sz w:val="20"/>
      <w:szCs w:val="20"/>
      <w:lang w:val="es-ES" w:bidi="ar-SA"/>
    </w:rPr>
  </w:style>
  <w:style w:type="paragraph" w:styleId="Continuarlista">
    <w:name w:val="List Continue"/>
    <w:basedOn w:val="Normal"/>
    <w:pPr>
      <w:spacing w:after="120"/>
      <w:ind w:left="283"/>
    </w:pPr>
  </w:style>
  <w:style w:type="paragraph" w:styleId="Continuarlista2">
    <w:name w:val="List Continue 2"/>
    <w:basedOn w:val="Normal"/>
    <w:pPr>
      <w:spacing w:after="120"/>
      <w:ind w:left="566"/>
    </w:pPr>
  </w:style>
  <w:style w:type="paragraph" w:styleId="Continuarlista3">
    <w:name w:val="List Continue 3"/>
    <w:basedOn w:val="Normal"/>
    <w:pPr>
      <w:spacing w:after="120"/>
      <w:ind w:left="849"/>
    </w:pPr>
  </w:style>
  <w:style w:type="paragraph" w:styleId="Continuarlista4">
    <w:name w:val="List Continue 4"/>
    <w:basedOn w:val="Normal"/>
    <w:pPr>
      <w:spacing w:after="120"/>
      <w:ind w:left="1132"/>
    </w:pPr>
  </w:style>
  <w:style w:type="paragraph" w:styleId="Continuarlista5">
    <w:name w:val="List Continue 5"/>
    <w:basedOn w:val="Normal"/>
    <w:pPr>
      <w:spacing w:after="120"/>
      <w:ind w:left="1415"/>
    </w:pPr>
  </w:style>
  <w:style w:type="character" w:styleId="DefinicinHTML">
    <w:name w:val="HTML Definition"/>
    <w:rPr>
      <w:i/>
      <w:iCs/>
      <w:lang w:val="es-ES" w:bidi="ar-SA"/>
    </w:rPr>
  </w:style>
  <w:style w:type="paragraph" w:styleId="DireccinHTML">
    <w:name w:val="HTML Address"/>
    <w:basedOn w:val="Normal"/>
    <w:rPr>
      <w:i/>
      <w:iCs/>
    </w:rPr>
  </w:style>
  <w:style w:type="paragraph" w:styleId="Direccinsobre">
    <w:name w:val="envelope address"/>
    <w:basedOn w:val="Normal"/>
    <w:pPr>
      <w:framePr w:w="7920" w:h="1980" w:hRule="exact" w:hSpace="141" w:wrap="auto" w:hAnchor="page" w:xAlign="center" w:yAlign="bottom"/>
      <w:ind w:left="2880"/>
    </w:pPr>
    <w:rPr>
      <w:rFonts w:cs="Arial"/>
      <w:sz w:val="24"/>
      <w:szCs w:val="24"/>
    </w:rPr>
  </w:style>
  <w:style w:type="character" w:styleId="EjemplodeHTML">
    <w:name w:val="HTML Sample"/>
    <w:rPr>
      <w:rFonts w:ascii="Courier New" w:hAnsi="Courier New"/>
      <w:lang w:val="es-ES" w:bidi="ar-SA"/>
    </w:rPr>
  </w:style>
  <w:style w:type="paragraph" w:styleId="Encabezado">
    <w:name w:val="header"/>
    <w:basedOn w:val="Encabezado-base"/>
    <w:pPr>
      <w:spacing w:line="220" w:lineRule="atLeast"/>
      <w:ind w:left="-2160"/>
    </w:pPr>
  </w:style>
  <w:style w:type="paragraph" w:styleId="Encabezadodelista">
    <w:name w:val="toa heading"/>
    <w:basedOn w:val="Normal"/>
    <w:next w:val="Normal"/>
    <w:semiHidden/>
    <w:pPr>
      <w:spacing w:before="120"/>
    </w:pPr>
    <w:rPr>
      <w:rFonts w:cs="Arial"/>
      <w:b/>
      <w:bCs/>
      <w:sz w:val="24"/>
      <w:szCs w:val="24"/>
    </w:rPr>
  </w:style>
  <w:style w:type="paragraph" w:styleId="Encabezadodemensaje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  <w:szCs w:val="24"/>
    </w:rPr>
  </w:style>
  <w:style w:type="paragraph" w:styleId="Encabezadodenota">
    <w:name w:val="Note Heading"/>
    <w:basedOn w:val="Normal"/>
    <w:next w:val="Normal"/>
    <w:link w:val="EncabezadodenotaCar"/>
  </w:style>
  <w:style w:type="character" w:styleId="nfasis">
    <w:name w:val="Emphasis"/>
    <w:qFormat/>
    <w:rPr>
      <w:rFonts w:ascii="Arial Black" w:hAnsi="Arial Black"/>
      <w:spacing w:val="-8"/>
      <w:sz w:val="18"/>
      <w:lang w:bidi="ar-SA"/>
    </w:rPr>
  </w:style>
  <w:style w:type="paragraph" w:styleId="Descripcin">
    <w:name w:val="caption"/>
    <w:basedOn w:val="Normal"/>
    <w:next w:val="Normal"/>
    <w:qFormat/>
    <w:pPr>
      <w:spacing w:before="120" w:after="120"/>
    </w:pPr>
    <w:rPr>
      <w:b/>
      <w:bCs/>
    </w:rPr>
  </w:style>
  <w:style w:type="paragraph" w:styleId="Fecha">
    <w:name w:val="Date"/>
    <w:basedOn w:val="Textoindependiente"/>
    <w:pPr>
      <w:keepNext/>
    </w:pPr>
  </w:style>
  <w:style w:type="paragraph" w:styleId="Firma">
    <w:name w:val="Signature"/>
    <w:basedOn w:val="Normal"/>
    <w:pPr>
      <w:ind w:left="4252"/>
    </w:pPr>
  </w:style>
  <w:style w:type="paragraph" w:styleId="Firmadecorreoelectrnico">
    <w:name w:val="E-mail Signature"/>
    <w:basedOn w:val="Normal"/>
  </w:style>
  <w:style w:type="character" w:styleId="Hipervnculo">
    <w:name w:val="Hyperlink"/>
    <w:rPr>
      <w:color w:val="0000FF"/>
      <w:u w:val="single"/>
      <w:lang w:val="es-ES" w:bidi="ar-SA"/>
    </w:rPr>
  </w:style>
  <w:style w:type="character" w:styleId="Hipervnculovisitado">
    <w:name w:val="FollowedHyperlink"/>
    <w:rPr>
      <w:color w:val="800080"/>
      <w:u w:val="single"/>
      <w:lang w:val="es-ES" w:bidi="ar-SA"/>
    </w:rPr>
  </w:style>
  <w:style w:type="paragraph" w:styleId="HTMLconformatoprevio">
    <w:name w:val="HTML Preformatted"/>
    <w:basedOn w:val="Normal"/>
    <w:rPr>
      <w:rFonts w:ascii="Courier New" w:hAnsi="Courier New" w:cs="Courier New"/>
    </w:rPr>
  </w:style>
  <w:style w:type="paragraph" w:styleId="ndice1">
    <w:name w:val="index 1"/>
    <w:basedOn w:val="Normal"/>
    <w:next w:val="Normal"/>
    <w:autoRedefine/>
    <w:semiHidden/>
    <w:pPr>
      <w:ind w:left="200" w:hanging="200"/>
    </w:pPr>
  </w:style>
  <w:style w:type="paragraph" w:styleId="ndice2">
    <w:name w:val="index 2"/>
    <w:basedOn w:val="Normal"/>
    <w:next w:val="Normal"/>
    <w:autoRedefine/>
    <w:semiHidden/>
    <w:pPr>
      <w:ind w:left="400" w:hanging="200"/>
    </w:pPr>
  </w:style>
  <w:style w:type="paragraph" w:styleId="ndice3">
    <w:name w:val="index 3"/>
    <w:basedOn w:val="Normal"/>
    <w:next w:val="Normal"/>
    <w:autoRedefine/>
    <w:semiHidden/>
    <w:pPr>
      <w:ind w:left="600" w:hanging="200"/>
    </w:pPr>
  </w:style>
  <w:style w:type="paragraph" w:styleId="ndice4">
    <w:name w:val="index 4"/>
    <w:basedOn w:val="Normal"/>
    <w:next w:val="Normal"/>
    <w:autoRedefine/>
    <w:semiHidden/>
    <w:pPr>
      <w:ind w:left="800" w:hanging="200"/>
    </w:pPr>
  </w:style>
  <w:style w:type="paragraph" w:styleId="ndice5">
    <w:name w:val="index 5"/>
    <w:basedOn w:val="Normal"/>
    <w:next w:val="Normal"/>
    <w:autoRedefine/>
    <w:semiHidden/>
    <w:pPr>
      <w:ind w:left="1000" w:hanging="200"/>
    </w:pPr>
  </w:style>
  <w:style w:type="paragraph" w:styleId="ndice6">
    <w:name w:val="index 6"/>
    <w:basedOn w:val="Normal"/>
    <w:next w:val="Normal"/>
    <w:autoRedefine/>
    <w:semiHidden/>
    <w:pPr>
      <w:ind w:left="1200" w:hanging="200"/>
    </w:pPr>
  </w:style>
  <w:style w:type="paragraph" w:styleId="ndice7">
    <w:name w:val="index 7"/>
    <w:basedOn w:val="Normal"/>
    <w:next w:val="Normal"/>
    <w:autoRedefine/>
    <w:semiHidden/>
    <w:pPr>
      <w:ind w:left="1400" w:hanging="200"/>
    </w:pPr>
  </w:style>
  <w:style w:type="paragraph" w:styleId="ndice8">
    <w:name w:val="index 8"/>
    <w:basedOn w:val="Normal"/>
    <w:next w:val="Normal"/>
    <w:autoRedefine/>
    <w:semiHidden/>
    <w:pPr>
      <w:ind w:left="1600" w:hanging="200"/>
    </w:pPr>
  </w:style>
  <w:style w:type="paragraph" w:styleId="ndice9">
    <w:name w:val="index 9"/>
    <w:basedOn w:val="Normal"/>
    <w:next w:val="Normal"/>
    <w:autoRedefine/>
    <w:semiHidden/>
    <w:pPr>
      <w:ind w:left="1800" w:hanging="200"/>
    </w:pPr>
  </w:style>
  <w:style w:type="paragraph" w:styleId="Lista">
    <w:name w:val="List"/>
    <w:basedOn w:val="Normal"/>
    <w:pPr>
      <w:ind w:left="283" w:hanging="283"/>
    </w:pPr>
  </w:style>
  <w:style w:type="paragraph" w:styleId="Lista2">
    <w:name w:val="List 2"/>
    <w:basedOn w:val="Normal"/>
    <w:pPr>
      <w:ind w:left="566" w:hanging="283"/>
    </w:pPr>
  </w:style>
  <w:style w:type="paragraph" w:styleId="Lista3">
    <w:name w:val="List 3"/>
    <w:basedOn w:val="Normal"/>
    <w:pPr>
      <w:ind w:left="849" w:hanging="283"/>
    </w:pPr>
  </w:style>
  <w:style w:type="paragraph" w:styleId="Lista4">
    <w:name w:val="List 4"/>
    <w:basedOn w:val="Normal"/>
    <w:pPr>
      <w:ind w:left="1132" w:hanging="283"/>
    </w:pPr>
  </w:style>
  <w:style w:type="paragraph" w:styleId="Lista5">
    <w:name w:val="List 5"/>
    <w:basedOn w:val="Normal"/>
    <w:pPr>
      <w:ind w:left="1415" w:hanging="283"/>
    </w:pPr>
  </w:style>
  <w:style w:type="paragraph" w:styleId="Listaconnmeros">
    <w:name w:val="List Number"/>
    <w:basedOn w:val="Normal"/>
    <w:pPr>
      <w:numPr>
        <w:numId w:val="1"/>
      </w:numPr>
    </w:pPr>
  </w:style>
  <w:style w:type="paragraph" w:styleId="Listaconnmeros2">
    <w:name w:val="List Number 2"/>
    <w:basedOn w:val="Normal"/>
    <w:pPr>
      <w:numPr>
        <w:numId w:val="2"/>
      </w:numPr>
    </w:pPr>
  </w:style>
  <w:style w:type="paragraph" w:styleId="Listaconnmeros3">
    <w:name w:val="List Number 3"/>
    <w:basedOn w:val="Normal"/>
    <w:pPr>
      <w:numPr>
        <w:numId w:val="3"/>
      </w:numPr>
    </w:pPr>
  </w:style>
  <w:style w:type="paragraph" w:styleId="Listaconnmeros4">
    <w:name w:val="List Number 4"/>
    <w:basedOn w:val="Normal"/>
    <w:pPr>
      <w:numPr>
        <w:numId w:val="4"/>
      </w:numPr>
    </w:pPr>
  </w:style>
  <w:style w:type="paragraph" w:styleId="Listaconnmeros5">
    <w:name w:val="List Number 5"/>
    <w:basedOn w:val="Normal"/>
    <w:pPr>
      <w:numPr>
        <w:numId w:val="5"/>
      </w:numPr>
    </w:pPr>
  </w:style>
  <w:style w:type="paragraph" w:styleId="Listaconvietas">
    <w:name w:val="List Bullet"/>
    <w:basedOn w:val="Normal"/>
    <w:autoRedefine/>
    <w:pPr>
      <w:numPr>
        <w:numId w:val="6"/>
      </w:numPr>
    </w:pPr>
  </w:style>
  <w:style w:type="paragraph" w:styleId="Listaconvietas2">
    <w:name w:val="List Bullet 2"/>
    <w:basedOn w:val="Normal"/>
    <w:autoRedefine/>
    <w:pPr>
      <w:numPr>
        <w:numId w:val="7"/>
      </w:numPr>
    </w:pPr>
  </w:style>
  <w:style w:type="paragraph" w:styleId="Listaconvietas3">
    <w:name w:val="List Bullet 3"/>
    <w:basedOn w:val="Normal"/>
    <w:autoRedefine/>
    <w:pPr>
      <w:numPr>
        <w:numId w:val="8"/>
      </w:numPr>
    </w:pPr>
  </w:style>
  <w:style w:type="paragraph" w:styleId="Listaconvietas4">
    <w:name w:val="List Bullet 4"/>
    <w:basedOn w:val="Normal"/>
    <w:autoRedefine/>
    <w:pPr>
      <w:numPr>
        <w:numId w:val="9"/>
      </w:numPr>
    </w:pPr>
  </w:style>
  <w:style w:type="paragraph" w:styleId="Listaconvietas5">
    <w:name w:val="List Bullet 5"/>
    <w:basedOn w:val="Normal"/>
    <w:autoRedefine/>
    <w:pPr>
      <w:numPr>
        <w:numId w:val="10"/>
      </w:numPr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MquinadeescribirHTML">
    <w:name w:val="HTML Typewriter"/>
    <w:rPr>
      <w:rFonts w:ascii="Courier New" w:hAnsi="Courier New"/>
      <w:sz w:val="20"/>
      <w:szCs w:val="20"/>
      <w:lang w:val="es-ES" w:bidi="ar-SA"/>
    </w:rPr>
  </w:style>
  <w:style w:type="paragraph" w:styleId="NormalWeb">
    <w:name w:val="Normal (Web)"/>
    <w:basedOn w:val="Normal"/>
    <w:uiPriority w:val="99"/>
    <w:rPr>
      <w:rFonts w:ascii="Times New Roman" w:hAnsi="Times New Roman"/>
      <w:sz w:val="24"/>
      <w:szCs w:val="24"/>
    </w:rPr>
  </w:style>
  <w:style w:type="character" w:styleId="Nmerodelnea">
    <w:name w:val="line number"/>
    <w:basedOn w:val="Fuentedeprrafopredeter"/>
    <w:rPr>
      <w:lang w:val="es-ES" w:bidi="ar-SA"/>
    </w:rPr>
  </w:style>
  <w:style w:type="character" w:styleId="Nmerodepgina">
    <w:name w:val="page number"/>
    <w:rPr>
      <w:rFonts w:ascii="Arial" w:hAnsi="Arial"/>
      <w:sz w:val="18"/>
      <w:lang w:bidi="ar-SA"/>
    </w:rPr>
  </w:style>
  <w:style w:type="paragraph" w:styleId="Piedepgina">
    <w:name w:val="footer"/>
    <w:basedOn w:val="Encabezado-base"/>
    <w:pPr>
      <w:tabs>
        <w:tab w:val="right" w:pos="6840"/>
      </w:tabs>
      <w:spacing w:line="220" w:lineRule="atLeast"/>
      <w:ind w:left="-2160"/>
    </w:pPr>
    <w:rPr>
      <w:b/>
      <w:sz w:val="18"/>
    </w:rPr>
  </w:style>
  <w:style w:type="character" w:styleId="Refdecomentario">
    <w:name w:val="annotation reference"/>
    <w:semiHidden/>
    <w:rPr>
      <w:sz w:val="16"/>
      <w:szCs w:val="16"/>
      <w:lang w:val="es-ES" w:bidi="ar-SA"/>
    </w:rPr>
  </w:style>
  <w:style w:type="character" w:styleId="Refdenotaalfinal">
    <w:name w:val="endnote reference"/>
    <w:semiHidden/>
    <w:rPr>
      <w:vertAlign w:val="superscript"/>
      <w:lang w:val="es-ES" w:bidi="ar-SA"/>
    </w:rPr>
  </w:style>
  <w:style w:type="character" w:styleId="Refdenotaalpie">
    <w:name w:val="footnote reference"/>
    <w:semiHidden/>
    <w:rPr>
      <w:vertAlign w:val="superscript"/>
      <w:lang w:val="es-ES" w:bidi="ar-SA"/>
    </w:rPr>
  </w:style>
  <w:style w:type="paragraph" w:styleId="Remitedesobre">
    <w:name w:val="envelope return"/>
    <w:basedOn w:val="Normal"/>
    <w:rPr>
      <w:rFonts w:cs="Arial"/>
    </w:rPr>
  </w:style>
  <w:style w:type="paragraph" w:styleId="Saludo">
    <w:name w:val="Salutation"/>
    <w:basedOn w:val="Normal"/>
    <w:next w:val="Normal"/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detextonormal">
    <w:name w:val="Body Text Indent"/>
    <w:aliases w:val="Sangría de t. independiente"/>
    <w:basedOn w:val="Textoindependiente"/>
    <w:pPr>
      <w:ind w:left="720"/>
    </w:pPr>
  </w:style>
  <w:style w:type="paragraph" w:styleId="Sangranormal">
    <w:name w:val="Normal Indent"/>
    <w:basedOn w:val="Normal"/>
    <w:pPr>
      <w:ind w:left="708"/>
    </w:pPr>
  </w:style>
  <w:style w:type="paragraph" w:styleId="Subttulo">
    <w:name w:val="Subtitle"/>
    <w:basedOn w:val="Normal"/>
    <w:qFormat/>
    <w:pPr>
      <w:spacing w:after="60"/>
      <w:jc w:val="center"/>
      <w:outlineLvl w:val="1"/>
    </w:pPr>
    <w:rPr>
      <w:rFonts w:cs="Arial"/>
      <w:sz w:val="24"/>
      <w:szCs w:val="24"/>
    </w:rPr>
  </w:style>
  <w:style w:type="paragraph" w:styleId="Tabladeilustraciones">
    <w:name w:val="table of figures"/>
    <w:basedOn w:val="Normal"/>
    <w:next w:val="Normal"/>
    <w:semiHidden/>
    <w:pPr>
      <w:ind w:left="400" w:hanging="400"/>
    </w:pPr>
  </w:style>
  <w:style w:type="paragraph" w:styleId="TDC1">
    <w:name w:val="toc 1"/>
    <w:basedOn w:val="Normal"/>
    <w:next w:val="Normal"/>
    <w:autoRedefine/>
    <w:qFormat/>
  </w:style>
  <w:style w:type="paragraph" w:styleId="TDC2">
    <w:name w:val="toc 2"/>
    <w:basedOn w:val="Normal"/>
    <w:next w:val="Normal"/>
    <w:autoRedefine/>
    <w:qFormat/>
    <w:pPr>
      <w:ind w:left="200"/>
    </w:pPr>
  </w:style>
  <w:style w:type="paragraph" w:styleId="TDC3">
    <w:name w:val="toc 3"/>
    <w:basedOn w:val="Normal"/>
    <w:next w:val="Normal"/>
    <w:autoRedefine/>
    <w:qFormat/>
    <w:pPr>
      <w:ind w:left="400"/>
    </w:pPr>
  </w:style>
  <w:style w:type="paragraph" w:styleId="TDC4">
    <w:name w:val="toc 4"/>
    <w:basedOn w:val="Normal"/>
    <w:next w:val="Normal"/>
    <w:autoRedefine/>
    <w:qFormat/>
    <w:pPr>
      <w:ind w:left="600"/>
    </w:pPr>
  </w:style>
  <w:style w:type="paragraph" w:styleId="TDC5">
    <w:name w:val="toc 5"/>
    <w:basedOn w:val="Normal"/>
    <w:next w:val="Normal"/>
    <w:autoRedefine/>
    <w:qFormat/>
    <w:pPr>
      <w:ind w:left="800"/>
    </w:pPr>
  </w:style>
  <w:style w:type="paragraph" w:styleId="TDC6">
    <w:name w:val="toc 6"/>
    <w:basedOn w:val="Normal"/>
    <w:next w:val="Normal"/>
    <w:autoRedefine/>
    <w:qFormat/>
    <w:pPr>
      <w:ind w:left="1000"/>
    </w:pPr>
  </w:style>
  <w:style w:type="paragraph" w:styleId="TDC7">
    <w:name w:val="toc 7"/>
    <w:basedOn w:val="Normal"/>
    <w:next w:val="Normal"/>
    <w:autoRedefine/>
    <w:qFormat/>
    <w:pPr>
      <w:ind w:left="1200"/>
    </w:pPr>
  </w:style>
  <w:style w:type="paragraph" w:styleId="TDC8">
    <w:name w:val="toc 8"/>
    <w:basedOn w:val="Normal"/>
    <w:next w:val="Normal"/>
    <w:autoRedefine/>
    <w:qFormat/>
    <w:pPr>
      <w:ind w:left="1400"/>
    </w:pPr>
  </w:style>
  <w:style w:type="paragraph" w:styleId="TDC9">
    <w:name w:val="toc 9"/>
    <w:basedOn w:val="Normal"/>
    <w:next w:val="Normal"/>
    <w:autoRedefine/>
    <w:qFormat/>
    <w:pPr>
      <w:ind w:left="1600"/>
    </w:pPr>
  </w:style>
  <w:style w:type="character" w:styleId="TecladoHTML">
    <w:name w:val="HTML Keyboard"/>
    <w:rPr>
      <w:rFonts w:ascii="Courier New" w:hAnsi="Courier New"/>
      <w:sz w:val="20"/>
      <w:szCs w:val="20"/>
      <w:lang w:val="es-ES" w:bidi="ar-SA"/>
    </w:rPr>
  </w:style>
  <w:style w:type="paragraph" w:styleId="Textocomentario">
    <w:name w:val="annotation text"/>
    <w:basedOn w:val="Normal"/>
    <w:semiHidden/>
  </w:style>
  <w:style w:type="paragraph" w:styleId="Textoconsangra">
    <w:name w:val="table of authorities"/>
    <w:basedOn w:val="Normal"/>
    <w:next w:val="Normal"/>
    <w:semiHidden/>
    <w:pPr>
      <w:ind w:left="200" w:hanging="200"/>
    </w:pPr>
  </w:style>
  <w:style w:type="paragraph" w:styleId="Textodebloque">
    <w:name w:val="Block Text"/>
    <w:basedOn w:val="Normal"/>
    <w:pPr>
      <w:spacing w:after="120"/>
      <w:ind w:left="1440" w:right="1440"/>
    </w:pPr>
  </w:style>
  <w:style w:type="character" w:styleId="Textoennegrita">
    <w:name w:val="Strong"/>
    <w:qFormat/>
    <w:rPr>
      <w:b/>
      <w:bCs/>
      <w:lang w:val="es-ES" w:bidi="ar-SA"/>
    </w:rPr>
  </w:style>
  <w:style w:type="paragraph" w:styleId="Textoindependiente">
    <w:name w:val="Body Text"/>
    <w:basedOn w:val="Normal"/>
    <w:pPr>
      <w:spacing w:after="220" w:line="220" w:lineRule="atLeast"/>
      <w:jc w:val="both"/>
    </w:pPr>
    <w:rPr>
      <w:spacing w:val="-5"/>
    </w:rPr>
  </w:style>
  <w:style w:type="paragraph" w:styleId="Textoindependiente2">
    <w:name w:val="Body Text 2"/>
    <w:basedOn w:val="Normal"/>
    <w:pPr>
      <w:spacing w:after="120" w:line="480" w:lineRule="auto"/>
    </w:pPr>
  </w:style>
  <w:style w:type="paragraph" w:styleId="Textoindependiente3">
    <w:name w:val="Body Text 3"/>
    <w:basedOn w:val="Normal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pPr>
      <w:spacing w:after="120" w:line="240" w:lineRule="auto"/>
      <w:ind w:firstLine="210"/>
      <w:jc w:val="left"/>
    </w:pPr>
    <w:rPr>
      <w:spacing w:val="0"/>
    </w:rPr>
  </w:style>
  <w:style w:type="paragraph" w:styleId="Textoindependienteprimerasangra2">
    <w:name w:val="Body Text First Indent 2"/>
    <w:basedOn w:val="Sangradetextonormal"/>
    <w:pPr>
      <w:spacing w:after="120" w:line="240" w:lineRule="auto"/>
      <w:ind w:left="283" w:firstLine="210"/>
      <w:jc w:val="left"/>
    </w:pPr>
    <w:rPr>
      <w:spacing w:val="0"/>
    </w:rPr>
  </w:style>
  <w:style w:type="paragraph" w:styleId="Textomacro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  <w:lang w:val="es-ES" w:eastAsia="en-US"/>
    </w:rPr>
  </w:style>
  <w:style w:type="paragraph" w:styleId="Textonotaalfinal">
    <w:name w:val="endnote text"/>
    <w:basedOn w:val="Normal"/>
    <w:semiHidden/>
  </w:style>
  <w:style w:type="paragraph" w:styleId="Textonotapie">
    <w:name w:val="footnote text"/>
    <w:basedOn w:val="Normal"/>
    <w:semiHidden/>
  </w:style>
  <w:style w:type="paragraph" w:styleId="Textosinformato">
    <w:name w:val="Plain Text"/>
    <w:basedOn w:val="Normal"/>
    <w:rPr>
      <w:rFonts w:ascii="Courier New" w:hAnsi="Courier New" w:cs="Courier New"/>
    </w:rPr>
  </w:style>
  <w:style w:type="paragraph" w:styleId="Puesto">
    <w:name w:val="Title"/>
    <w:basedOn w:val="Normal"/>
    <w:qFormat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tulodendice">
    <w:name w:val="index heading"/>
    <w:basedOn w:val="Normal"/>
    <w:next w:val="ndice1"/>
    <w:semiHidden/>
    <w:rPr>
      <w:rFonts w:cs="Arial"/>
      <w:b/>
      <w:bCs/>
    </w:rPr>
  </w:style>
  <w:style w:type="character" w:styleId="VariableHTML">
    <w:name w:val="HTML Variable"/>
    <w:rPr>
      <w:i/>
      <w:iCs/>
      <w:lang w:val="es-ES" w:bidi="ar-SA"/>
    </w:rPr>
  </w:style>
  <w:style w:type="paragraph" w:customStyle="1" w:styleId="Logro">
    <w:name w:val="Logro"/>
    <w:basedOn w:val="Textoindependiente"/>
    <w:pPr>
      <w:numPr>
        <w:numId w:val="12"/>
      </w:numPr>
      <w:spacing w:after="60"/>
    </w:pPr>
  </w:style>
  <w:style w:type="paragraph" w:customStyle="1" w:styleId="Direccin1">
    <w:name w:val="Dirección 1"/>
    <w:basedOn w:val="Normal"/>
    <w:pPr>
      <w:spacing w:line="160" w:lineRule="atLeast"/>
      <w:jc w:val="both"/>
    </w:pPr>
    <w:rPr>
      <w:sz w:val="14"/>
    </w:rPr>
  </w:style>
  <w:style w:type="paragraph" w:customStyle="1" w:styleId="Direccin2">
    <w:name w:val="Dirección 2"/>
    <w:basedOn w:val="Normal"/>
    <w:pPr>
      <w:spacing w:line="160" w:lineRule="atLeast"/>
      <w:jc w:val="both"/>
    </w:pPr>
    <w:rPr>
      <w:sz w:val="14"/>
    </w:rPr>
  </w:style>
  <w:style w:type="paragraph" w:customStyle="1" w:styleId="Ciudadyprovincia">
    <w:name w:val="Ciudad y provincia"/>
    <w:basedOn w:val="Textoindependiente"/>
    <w:next w:val="Textoindependiente"/>
    <w:pPr>
      <w:keepNext/>
    </w:pPr>
  </w:style>
  <w:style w:type="paragraph" w:customStyle="1" w:styleId="Organizacin">
    <w:name w:val="Organización"/>
    <w:basedOn w:val="Normal"/>
    <w:next w:val="Normal"/>
    <w:autoRedefine/>
    <w:rsid w:val="00D7684D"/>
    <w:pPr>
      <w:tabs>
        <w:tab w:val="left" w:pos="2160"/>
        <w:tab w:val="right" w:pos="6480"/>
      </w:tabs>
      <w:spacing w:before="240" w:after="40" w:line="220" w:lineRule="atLeast"/>
    </w:pPr>
    <w:rPr>
      <w:b/>
    </w:rPr>
  </w:style>
  <w:style w:type="paragraph" w:customStyle="1" w:styleId="OrganizacinUno">
    <w:name w:val="Organización Uno"/>
    <w:basedOn w:val="Organizacin"/>
    <w:next w:val="Normal"/>
    <w:autoRedefine/>
  </w:style>
  <w:style w:type="paragraph" w:customStyle="1" w:styleId="Ttulodeldocumento">
    <w:name w:val="Título del documento"/>
    <w:basedOn w:val="Normal"/>
    <w:next w:val="Normal"/>
    <w:pPr>
      <w:spacing w:after="220"/>
      <w:jc w:val="both"/>
    </w:pPr>
    <w:rPr>
      <w:spacing w:val="-20"/>
      <w:sz w:val="48"/>
    </w:rPr>
  </w:style>
  <w:style w:type="paragraph" w:customStyle="1" w:styleId="Encabezado-base">
    <w:name w:val="Encabezado - base"/>
    <w:basedOn w:val="Normal"/>
    <w:pPr>
      <w:jc w:val="both"/>
    </w:pPr>
  </w:style>
  <w:style w:type="paragraph" w:customStyle="1" w:styleId="Ttulo-base">
    <w:name w:val="Título - base"/>
    <w:basedOn w:val="Textoindependiente"/>
    <w:next w:val="Textoindependiente"/>
    <w:pPr>
      <w:keepNext/>
      <w:keepLines/>
      <w:spacing w:after="0"/>
    </w:pPr>
    <w:rPr>
      <w:spacing w:val="-4"/>
      <w:sz w:val="18"/>
    </w:rPr>
  </w:style>
  <w:style w:type="paragraph" w:customStyle="1" w:styleId="Institucin">
    <w:name w:val="Institución"/>
    <w:basedOn w:val="Normal"/>
    <w:next w:val="Logro"/>
    <w:autoRedefine/>
    <w:pPr>
      <w:tabs>
        <w:tab w:val="left" w:pos="2160"/>
        <w:tab w:val="right" w:pos="6480"/>
      </w:tabs>
      <w:spacing w:before="240" w:after="60" w:line="220" w:lineRule="atLeast"/>
    </w:pPr>
  </w:style>
  <w:style w:type="character" w:customStyle="1" w:styleId="Profesin">
    <w:name w:val="Profesión"/>
    <w:basedOn w:val="Fuentedeprrafopredeter"/>
    <w:rPr>
      <w:lang w:val="es-ES" w:bidi="ar-SA"/>
    </w:rPr>
  </w:style>
  <w:style w:type="paragraph" w:customStyle="1" w:styleId="Puesto1">
    <w:name w:val="Puesto1"/>
    <w:next w:val="Logro"/>
    <w:pPr>
      <w:spacing w:after="60" w:line="220" w:lineRule="atLeast"/>
    </w:pPr>
    <w:rPr>
      <w:rFonts w:ascii="Arial Black" w:eastAsia="Times New Roman" w:hAnsi="Arial Black"/>
      <w:spacing w:val="-10"/>
      <w:lang w:val="es-ES" w:eastAsia="en-US"/>
    </w:rPr>
  </w:style>
  <w:style w:type="character" w:customStyle="1" w:styleId="Rtuloconnfasis">
    <w:name w:val="Rótulo con énfasis"/>
    <w:rPr>
      <w:rFonts w:ascii="Arial Black" w:hAnsi="Arial Black"/>
      <w:spacing w:val="-6"/>
      <w:sz w:val="18"/>
      <w:lang w:bidi="ar-SA"/>
    </w:rPr>
  </w:style>
  <w:style w:type="paragraph" w:customStyle="1" w:styleId="Nombre">
    <w:name w:val="Nombre"/>
    <w:basedOn w:val="Normal"/>
    <w:next w:val="Normal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</w:rPr>
  </w:style>
  <w:style w:type="paragraph" w:customStyle="1" w:styleId="Ttulodeseccin">
    <w:name w:val="Título de sección"/>
    <w:basedOn w:val="Normal"/>
    <w:next w:val="Normal"/>
    <w:autoRedefine/>
    <w:pPr>
      <w:spacing w:before="220" w:line="220" w:lineRule="atLeast"/>
    </w:pPr>
    <w:rPr>
      <w:rFonts w:ascii="Arial Black" w:hAnsi="Arial Black"/>
      <w:spacing w:val="-10"/>
    </w:rPr>
  </w:style>
  <w:style w:type="paragraph" w:customStyle="1" w:styleId="Sinttulo">
    <w:name w:val="Sin título"/>
    <w:basedOn w:val="Ttulodeseccin"/>
  </w:style>
  <w:style w:type="paragraph" w:customStyle="1" w:styleId="Objetivo">
    <w:name w:val="Objetivo"/>
    <w:basedOn w:val="Normal"/>
    <w:next w:val="Textoindependiente"/>
    <w:pPr>
      <w:spacing w:before="240" w:after="220" w:line="220" w:lineRule="atLeast"/>
    </w:pPr>
  </w:style>
  <w:style w:type="paragraph" w:customStyle="1" w:styleId="Datospersonales">
    <w:name w:val="Datos personales"/>
    <w:basedOn w:val="Textoindependiente"/>
    <w:pPr>
      <w:spacing w:after="120" w:line="240" w:lineRule="exact"/>
      <w:ind w:left="-1080" w:right="1080"/>
    </w:pPr>
    <w:rPr>
      <w:i/>
      <w:spacing w:val="0"/>
      <w:sz w:val="22"/>
    </w:rPr>
  </w:style>
  <w:style w:type="paragraph" w:customStyle="1" w:styleId="Informacinpersonal">
    <w:name w:val="Información personal"/>
    <w:basedOn w:val="Logro"/>
    <w:next w:val="Logro"/>
    <w:pPr>
      <w:numPr>
        <w:numId w:val="0"/>
      </w:numPr>
      <w:spacing w:before="240"/>
      <w:ind w:left="245" w:hanging="245"/>
    </w:pPr>
  </w:style>
  <w:style w:type="paragraph" w:customStyle="1" w:styleId="Subttulodeseccin">
    <w:name w:val="Subtítulo de sección"/>
    <w:basedOn w:val="Ttulodeseccin"/>
    <w:next w:val="Normal"/>
    <w:rPr>
      <w:b/>
      <w:spacing w:val="0"/>
    </w:rPr>
  </w:style>
  <w:style w:type="paragraph" w:customStyle="1" w:styleId="Direccininterior">
    <w:name w:val="Dirección interior"/>
    <w:basedOn w:val="Normal"/>
  </w:style>
  <w:style w:type="paragraph" w:styleId="Prrafodelista">
    <w:name w:val="List Paragraph"/>
    <w:basedOn w:val="Normal"/>
    <w:uiPriority w:val="34"/>
    <w:qFormat/>
    <w:rsid w:val="000A1AAB"/>
    <w:pPr>
      <w:ind w:left="720"/>
      <w:contextualSpacing/>
    </w:pPr>
  </w:style>
  <w:style w:type="character" w:customStyle="1" w:styleId="EncabezadodenotaCar">
    <w:name w:val="Encabezado de nota Car"/>
    <w:basedOn w:val="Fuentedeprrafopredeter"/>
    <w:link w:val="Encabezadodenota"/>
    <w:rsid w:val="004842D8"/>
    <w:rPr>
      <w:rFonts w:ascii="Arial" w:eastAsia="Times New Roman" w:hAnsi="Arial"/>
      <w:lang w:eastAsia="en-US"/>
    </w:rPr>
  </w:style>
  <w:style w:type="table" w:styleId="Tablaconcuadrcula">
    <w:name w:val="Table Grid"/>
    <w:basedOn w:val="Tablanormal"/>
    <w:rsid w:val="00804D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rticulosreligiosos.com.p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fonbisanpnp.com.p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mailto:fbustamanteg23@HOT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Escritorio\plantillas%20solicitud-memorandum-curriculum\curriculum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curriculum</Template>
  <TotalTime>113</TotalTime>
  <Pages>5</Pages>
  <Words>1264</Words>
  <Characters>6956</Characters>
  <Application>Microsoft Office Word</Application>
  <DocSecurity>0</DocSecurity>
  <PresentationFormat/>
  <Lines>57</Lines>
  <Paragraphs>16</Paragraphs>
  <Slides>0</Slides>
  <Notes>0</Notes>
  <HiddenSlides>0</HiddenSlides>
  <MMClips>0</MMClip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Asistente para currículos</vt:lpstr>
    </vt:vector>
  </TitlesOfParts>
  <Company/>
  <LinksUpToDate>false</LinksUpToDate>
  <CharactersWithSpaces>8204</CharactersWithSpaces>
  <SharedDoc>false</SharedDoc>
  <HyperlinkBase/>
  <HLinks>
    <vt:vector size="12" baseType="variant">
      <vt:variant>
        <vt:i4>7995428</vt:i4>
      </vt:variant>
      <vt:variant>
        <vt:i4>3</vt:i4>
      </vt:variant>
      <vt:variant>
        <vt:i4>0</vt:i4>
      </vt:variant>
      <vt:variant>
        <vt:i4>5</vt:i4>
      </vt:variant>
      <vt:variant>
        <vt:lpwstr>http://www.fonbisanpnp.com.pe/</vt:lpwstr>
      </vt:variant>
      <vt:variant>
        <vt:lpwstr/>
      </vt:variant>
      <vt:variant>
        <vt:i4>6160508</vt:i4>
      </vt:variant>
      <vt:variant>
        <vt:i4>0</vt:i4>
      </vt:variant>
      <vt:variant>
        <vt:i4>0</vt:i4>
      </vt:variant>
      <vt:variant>
        <vt:i4>5</vt:i4>
      </vt:variant>
      <vt:variant>
        <vt:lpwstr>mailto:FBUSTA14@HOTMAIL.COM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Asistente para currículos</dc:title>
  <dc:creator>FERANANDO BUSTAMANTE GUERRERO</dc:creator>
  <cp:lastModifiedBy>UTP</cp:lastModifiedBy>
  <cp:revision>19</cp:revision>
  <cp:lastPrinted>2004-02-23T10:52:00Z</cp:lastPrinted>
  <dcterms:created xsi:type="dcterms:W3CDTF">2015-03-26T23:21:00Z</dcterms:created>
  <dcterms:modified xsi:type="dcterms:W3CDTF">2017-05-27T00:54:00Z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99022200</vt:i4>
  </property>
  <property fmtid="{D5CDD505-2E9C-101B-9397-08002B2CF9AE}" pid="4" name="LCID">
    <vt:i4>3082</vt:i4>
  </property>
</Properties>
</file>